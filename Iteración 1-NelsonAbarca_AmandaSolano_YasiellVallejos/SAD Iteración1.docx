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2554E" w14:textId="77777777" w:rsidR="00743ED9" w:rsidRDefault="00743ED9" w:rsidP="00743ED9">
      <w:pPr>
        <w:rPr>
          <w:lang w:val="es-CR"/>
        </w:rPr>
      </w:pPr>
      <w:r>
        <w:rPr>
          <w:lang w:val="es-CR"/>
        </w:rPr>
        <w:tab/>
      </w:r>
    </w:p>
    <w:p w14:paraId="5E1339E1" w14:textId="77777777" w:rsidR="00743ED9" w:rsidRPr="00743ED9" w:rsidRDefault="00743ED9" w:rsidP="00743ED9">
      <w:pPr>
        <w:jc w:val="right"/>
        <w:rPr>
          <w:rFonts w:ascii="Arial" w:hAnsi="Arial"/>
          <w:b/>
          <w:sz w:val="36"/>
          <w:lang w:val="es-CR"/>
        </w:rPr>
      </w:pPr>
      <w:r w:rsidRPr="00743ED9">
        <w:rPr>
          <w:rFonts w:ascii="Arial" w:hAnsi="Arial"/>
          <w:b/>
          <w:sz w:val="36"/>
          <w:lang w:val="es-CR"/>
        </w:rPr>
        <w:tab/>
      </w:r>
      <w:r w:rsidRPr="00743ED9">
        <w:rPr>
          <w:rFonts w:ascii="Arial" w:hAnsi="Arial"/>
          <w:b/>
          <w:sz w:val="36"/>
          <w:lang w:val="es-CR"/>
        </w:rPr>
        <w:tab/>
      </w:r>
      <w:r w:rsidR="0098783F">
        <w:rPr>
          <w:rFonts w:ascii="Arial" w:hAnsi="Arial"/>
          <w:b/>
          <w:sz w:val="36"/>
          <w:lang w:val="es-CR"/>
        </w:rPr>
        <w:t>Creado por</w:t>
      </w:r>
      <w:r w:rsidRPr="00743ED9">
        <w:rPr>
          <w:rFonts w:ascii="Arial" w:hAnsi="Arial"/>
          <w:b/>
          <w:sz w:val="36"/>
          <w:lang w:val="es-CR"/>
        </w:rPr>
        <w:t>:</w:t>
      </w:r>
    </w:p>
    <w:p w14:paraId="3C290193" w14:textId="129E1172" w:rsidR="00743ED9" w:rsidRPr="00743ED9" w:rsidRDefault="00A748FD" w:rsidP="00743ED9">
      <w:pPr>
        <w:jc w:val="right"/>
        <w:rPr>
          <w:rFonts w:ascii="Arial" w:hAnsi="Arial"/>
          <w:b/>
          <w:sz w:val="36"/>
          <w:lang w:val="es-CR"/>
        </w:rPr>
      </w:pPr>
      <w:r>
        <w:rPr>
          <w:rFonts w:ascii="Arial" w:hAnsi="Arial"/>
          <w:b/>
          <w:sz w:val="36"/>
          <w:lang w:val="es-CR"/>
        </w:rPr>
        <w:t xml:space="preserve">Nelson Abarca </w:t>
      </w:r>
      <w:r w:rsidR="00ED1274">
        <w:rPr>
          <w:rFonts w:ascii="Arial" w:hAnsi="Arial"/>
          <w:b/>
          <w:sz w:val="36"/>
          <w:lang w:val="es-CR"/>
        </w:rPr>
        <w:t xml:space="preserve">Quirós </w:t>
      </w:r>
      <w:r w:rsidR="00ED1274" w:rsidRPr="00ED1274">
        <w:rPr>
          <w:rFonts w:ascii="Arial" w:eastAsia="Arial" w:hAnsi="Arial" w:cs="Arial"/>
          <w:b/>
          <w:bCs/>
          <w:sz w:val="28"/>
          <w:szCs w:val="28"/>
          <w:lang w:val="es-CR"/>
        </w:rPr>
        <w:t>2013105521</w:t>
      </w:r>
    </w:p>
    <w:p w14:paraId="3EDCEA41" w14:textId="6F7EB7C6" w:rsidR="00743ED9" w:rsidRPr="00743ED9" w:rsidRDefault="00A748FD" w:rsidP="00743ED9">
      <w:pPr>
        <w:jc w:val="right"/>
        <w:rPr>
          <w:rFonts w:ascii="Arial" w:hAnsi="Arial"/>
          <w:b/>
          <w:sz w:val="36"/>
          <w:lang w:val="es-CR"/>
        </w:rPr>
      </w:pPr>
      <w:r>
        <w:rPr>
          <w:rFonts w:ascii="Arial" w:hAnsi="Arial"/>
          <w:b/>
          <w:sz w:val="36"/>
          <w:lang w:val="es-CR"/>
        </w:rPr>
        <w:t>Amanda Solano Astorga</w:t>
      </w:r>
      <w:r w:rsidR="00ED1274">
        <w:rPr>
          <w:rFonts w:ascii="Arial" w:hAnsi="Arial"/>
          <w:b/>
          <w:sz w:val="36"/>
          <w:lang w:val="es-CR"/>
        </w:rPr>
        <w:t xml:space="preserve"> </w:t>
      </w:r>
      <w:r w:rsidR="00ED1274" w:rsidRPr="00ED1274">
        <w:rPr>
          <w:rFonts w:ascii="Arial" w:eastAsia="Arial" w:hAnsi="Arial" w:cs="Arial"/>
          <w:b/>
          <w:bCs/>
          <w:sz w:val="28"/>
          <w:szCs w:val="28"/>
          <w:lang w:val="es-CR"/>
        </w:rPr>
        <w:t>2013100025</w:t>
      </w:r>
    </w:p>
    <w:p w14:paraId="3E95C607" w14:textId="311D5784" w:rsidR="00743ED9" w:rsidRPr="00743ED9" w:rsidRDefault="00A748FD" w:rsidP="00743ED9">
      <w:pPr>
        <w:jc w:val="right"/>
        <w:rPr>
          <w:rFonts w:ascii="Arial" w:hAnsi="Arial"/>
          <w:b/>
          <w:sz w:val="36"/>
          <w:lang w:val="es-CR"/>
        </w:rPr>
      </w:pPr>
      <w:r>
        <w:rPr>
          <w:rFonts w:ascii="Arial" w:hAnsi="Arial"/>
          <w:b/>
          <w:sz w:val="36"/>
          <w:lang w:val="es-CR"/>
        </w:rPr>
        <w:t xml:space="preserve">Yasiell Vallejos </w:t>
      </w:r>
      <w:r w:rsidR="00ED1274">
        <w:rPr>
          <w:rFonts w:ascii="Arial" w:hAnsi="Arial"/>
          <w:b/>
          <w:sz w:val="36"/>
          <w:lang w:val="es-CR"/>
        </w:rPr>
        <w:t xml:space="preserve">Gómez </w:t>
      </w:r>
      <w:r w:rsidR="00ED1274" w:rsidRPr="00ED1274">
        <w:rPr>
          <w:rFonts w:ascii="Arial" w:eastAsia="Arial" w:hAnsi="Arial" w:cs="Arial"/>
          <w:b/>
          <w:bCs/>
          <w:sz w:val="28"/>
          <w:szCs w:val="28"/>
          <w:lang w:val="es-CR"/>
        </w:rPr>
        <w:t>2013094179</w:t>
      </w:r>
      <w:r w:rsidR="00ED1274">
        <w:rPr>
          <w:rFonts w:ascii="Arial" w:eastAsia="Arial" w:hAnsi="Arial" w:cs="Arial"/>
          <w:b/>
          <w:bCs/>
          <w:sz w:val="28"/>
          <w:szCs w:val="28"/>
          <w:lang w:val="es-CR"/>
        </w:rPr>
        <w:t xml:space="preserve"> </w:t>
      </w:r>
    </w:p>
    <w:p w14:paraId="0F1B7DEB" w14:textId="77777777" w:rsidR="00743ED9" w:rsidRPr="00743ED9" w:rsidRDefault="00743ED9" w:rsidP="00743ED9">
      <w:pPr>
        <w:rPr>
          <w:rFonts w:ascii="Arial" w:hAnsi="Arial"/>
          <w:b/>
          <w:sz w:val="36"/>
          <w:lang w:val="es-CR"/>
        </w:rPr>
      </w:pPr>
    </w:p>
    <w:p w14:paraId="35998709" w14:textId="500D0755" w:rsidR="00743ED9" w:rsidRDefault="00743ED9" w:rsidP="00743ED9">
      <w:pPr>
        <w:rPr>
          <w:lang w:val="es-CR"/>
        </w:rPr>
      </w:pPr>
    </w:p>
    <w:p w14:paraId="4700A6F3" w14:textId="77777777" w:rsidR="00743ED9" w:rsidRDefault="00743ED9" w:rsidP="00743ED9">
      <w:pPr>
        <w:rPr>
          <w:lang w:val="es-CR"/>
        </w:rPr>
      </w:pPr>
    </w:p>
    <w:p w14:paraId="4DBFCC9C" w14:textId="27BFB4AC" w:rsidR="00743ED9" w:rsidRPr="00ED1274" w:rsidRDefault="00ED1274" w:rsidP="00ED1274">
      <w:pPr>
        <w:spacing w:before="240" w:after="720"/>
        <w:jc w:val="right"/>
        <w:rPr>
          <w:rFonts w:ascii="Arial" w:eastAsia="Arial" w:hAnsi="Arial" w:cs="Arial"/>
          <w:b/>
          <w:bCs/>
          <w:sz w:val="28"/>
          <w:szCs w:val="28"/>
          <w:lang w:val="es-CR"/>
        </w:rPr>
      </w:pPr>
      <w:r w:rsidRPr="00ED1274">
        <w:rPr>
          <w:rFonts w:ascii="Arial" w:eastAsia="Arial" w:hAnsi="Arial" w:cs="Arial"/>
          <w:b/>
          <w:bCs/>
          <w:sz w:val="28"/>
          <w:szCs w:val="28"/>
          <w:lang w:val="es-CR"/>
        </w:rPr>
        <w:t>Instituto Tecnológico de Costa Rica</w:t>
      </w:r>
    </w:p>
    <w:p w14:paraId="0D347DD9" w14:textId="77777777" w:rsidR="00743ED9" w:rsidRPr="00743ED9" w:rsidRDefault="00743ED9" w:rsidP="00743ED9">
      <w:pPr>
        <w:rPr>
          <w:lang w:val="es-CR"/>
        </w:rPr>
      </w:pPr>
    </w:p>
    <w:p w14:paraId="66E0B859" w14:textId="77777777" w:rsidR="00743ED9" w:rsidRDefault="00743ED9" w:rsidP="00743ED9">
      <w:pPr>
        <w:rPr>
          <w:lang w:val="es-CR"/>
        </w:rPr>
      </w:pPr>
    </w:p>
    <w:p w14:paraId="5BA0F8B6" w14:textId="77777777" w:rsidR="00743ED9" w:rsidRDefault="00743ED9" w:rsidP="00743ED9">
      <w:pPr>
        <w:rPr>
          <w:lang w:val="es-CR"/>
        </w:rPr>
      </w:pPr>
    </w:p>
    <w:p w14:paraId="495A6C37" w14:textId="77777777" w:rsidR="00743ED9" w:rsidRPr="00743ED9" w:rsidRDefault="00743ED9" w:rsidP="00743ED9">
      <w:pPr>
        <w:rPr>
          <w:lang w:val="es-CR"/>
        </w:rPr>
      </w:pPr>
    </w:p>
    <w:p w14:paraId="2086557B" w14:textId="77777777" w:rsidR="00743ED9" w:rsidRDefault="00743ED9" w:rsidP="00743ED9">
      <w:pPr>
        <w:rPr>
          <w:lang w:val="es-CR"/>
        </w:rPr>
      </w:pPr>
    </w:p>
    <w:p w14:paraId="0E663BCD" w14:textId="77777777" w:rsidR="00743ED9" w:rsidRPr="00743ED9" w:rsidRDefault="00743ED9" w:rsidP="00743ED9">
      <w:pPr>
        <w:rPr>
          <w:lang w:val="es-CR"/>
        </w:rPr>
      </w:pPr>
    </w:p>
    <w:p w14:paraId="6AFE0E7C" w14:textId="77777777" w:rsidR="00743ED9" w:rsidRPr="00743ED9" w:rsidRDefault="00743ED9" w:rsidP="00743ED9">
      <w:pPr>
        <w:rPr>
          <w:lang w:val="es-CR"/>
        </w:rPr>
      </w:pPr>
    </w:p>
    <w:p w14:paraId="04971F05" w14:textId="77777777" w:rsidR="008D51DB" w:rsidRDefault="00A748FD">
      <w:pPr>
        <w:pStyle w:val="Ttulo"/>
        <w:jc w:val="right"/>
        <w:rPr>
          <w:lang w:val="es-CR"/>
        </w:rPr>
      </w:pPr>
      <w:r>
        <w:rPr>
          <w:lang w:val="es-CR"/>
        </w:rPr>
        <w:t>Gestor de entrada de documentos</w:t>
      </w:r>
    </w:p>
    <w:p w14:paraId="5E8953EB" w14:textId="77777777" w:rsidR="00743ED9" w:rsidRPr="00743ED9" w:rsidRDefault="00743ED9" w:rsidP="00743ED9">
      <w:pPr>
        <w:rPr>
          <w:lang w:val="es-CR"/>
        </w:rPr>
      </w:pPr>
    </w:p>
    <w:p w14:paraId="494C0EEF" w14:textId="77777777" w:rsidR="008D51DB" w:rsidRPr="003C7BB8" w:rsidRDefault="003C7BB8">
      <w:pPr>
        <w:pStyle w:val="Ttulo"/>
        <w:jc w:val="right"/>
        <w:rPr>
          <w:lang w:val="es-CR"/>
        </w:rPr>
      </w:pPr>
      <w:r w:rsidRPr="003C7BB8">
        <w:rPr>
          <w:lang w:val="es-CR"/>
        </w:rPr>
        <w:t>Documento de Arquitectura del Software</w:t>
      </w:r>
    </w:p>
    <w:p w14:paraId="69A45BDE" w14:textId="77777777" w:rsidR="008D51DB" w:rsidRPr="003C7BB8" w:rsidRDefault="008D51DB">
      <w:pPr>
        <w:pStyle w:val="Ttulo"/>
        <w:jc w:val="right"/>
        <w:rPr>
          <w:lang w:val="es-CR"/>
        </w:rPr>
      </w:pPr>
    </w:p>
    <w:p w14:paraId="362481C7" w14:textId="77777777" w:rsidR="008D51DB" w:rsidRPr="00A748FD" w:rsidRDefault="007613C6">
      <w:pPr>
        <w:pStyle w:val="Ttulo"/>
        <w:jc w:val="right"/>
        <w:rPr>
          <w:sz w:val="28"/>
          <w:lang w:val="es-CR"/>
        </w:rPr>
      </w:pPr>
      <w:r w:rsidRPr="00A748FD">
        <w:rPr>
          <w:sz w:val="28"/>
          <w:lang w:val="es-CR"/>
        </w:rPr>
        <w:t>Version 1</w:t>
      </w:r>
    </w:p>
    <w:p w14:paraId="177B7402" w14:textId="77777777" w:rsidR="008D51DB" w:rsidRPr="00A748FD" w:rsidRDefault="008D51DB">
      <w:pPr>
        <w:pStyle w:val="InfoBlue"/>
        <w:rPr>
          <w:lang w:val="es-CR"/>
        </w:rPr>
      </w:pPr>
    </w:p>
    <w:p w14:paraId="74A51EBC" w14:textId="77777777" w:rsidR="008D51DB" w:rsidRPr="00A748FD" w:rsidRDefault="008D51DB">
      <w:pPr>
        <w:pStyle w:val="InfoBlue"/>
        <w:rPr>
          <w:lang w:val="es-CR"/>
        </w:rPr>
      </w:pPr>
    </w:p>
    <w:p w14:paraId="605E1172" w14:textId="7846164B" w:rsidR="008D51DB" w:rsidRPr="0015720F" w:rsidRDefault="00ED1274" w:rsidP="0015720F">
      <w:pPr>
        <w:jc w:val="right"/>
        <w:rPr>
          <w:rFonts w:ascii="Arial" w:hAnsi="Arial"/>
          <w:b/>
          <w:sz w:val="36"/>
          <w:lang w:val="es-CR"/>
        </w:rPr>
        <w:sectPr w:rsidR="008D51DB" w:rsidRPr="0015720F">
          <w:footerReference w:type="even" r:id="rId8"/>
          <w:pgSz w:w="12240" w:h="15840" w:code="1"/>
          <w:pgMar w:top="1440" w:right="1440" w:bottom="1440" w:left="1440" w:header="720" w:footer="720" w:gutter="0"/>
          <w:cols w:space="720"/>
          <w:vAlign w:val="center"/>
        </w:sectPr>
      </w:pPr>
      <w:r>
        <w:rPr>
          <w:rFonts w:ascii="Arial" w:hAnsi="Arial"/>
          <w:b/>
          <w:sz w:val="36"/>
          <w:lang w:val="es-CR"/>
        </w:rPr>
        <w:t>30</w:t>
      </w:r>
      <w:r w:rsidR="0015720F" w:rsidRPr="0015720F">
        <w:rPr>
          <w:rFonts w:ascii="Arial" w:hAnsi="Arial"/>
          <w:b/>
          <w:sz w:val="36"/>
          <w:lang w:val="es-CR"/>
        </w:rPr>
        <w:t>/</w:t>
      </w:r>
      <w:r>
        <w:rPr>
          <w:rFonts w:ascii="Arial" w:hAnsi="Arial"/>
          <w:b/>
          <w:sz w:val="36"/>
          <w:lang w:val="es-CR"/>
        </w:rPr>
        <w:t>12</w:t>
      </w:r>
      <w:r w:rsidR="0015720F" w:rsidRPr="0015720F">
        <w:rPr>
          <w:rFonts w:ascii="Arial" w:hAnsi="Arial"/>
          <w:b/>
          <w:sz w:val="36"/>
          <w:lang w:val="es-CR"/>
        </w:rPr>
        <w:t>/201</w:t>
      </w:r>
      <w:r>
        <w:rPr>
          <w:rFonts w:ascii="Arial" w:hAnsi="Arial"/>
          <w:b/>
          <w:sz w:val="36"/>
          <w:lang w:val="es-CR"/>
        </w:rPr>
        <w:t>6</w:t>
      </w:r>
    </w:p>
    <w:p w14:paraId="293DEAF3" w14:textId="77777777" w:rsidR="008D51DB" w:rsidRDefault="00DD112B">
      <w:pPr>
        <w:pStyle w:val="Ttulo"/>
      </w:pPr>
      <w:r>
        <w:lastRenderedPageBreak/>
        <w:t>Tabla de Contenidos</w:t>
      </w:r>
    </w:p>
    <w:sdt>
      <w:sdtPr>
        <w:rPr>
          <w:rFonts w:ascii="Times New Roman" w:eastAsia="Times New Roman" w:hAnsi="Times New Roman" w:cs="Times New Roman"/>
          <w:color w:val="auto"/>
          <w:sz w:val="20"/>
          <w:szCs w:val="20"/>
        </w:rPr>
        <w:id w:val="188650503"/>
        <w:docPartObj>
          <w:docPartGallery w:val="Table of Contents"/>
          <w:docPartUnique/>
        </w:docPartObj>
      </w:sdtPr>
      <w:sdtEndPr>
        <w:rPr>
          <w:b/>
          <w:bCs/>
          <w:noProof/>
        </w:rPr>
      </w:sdtEndPr>
      <w:sdtContent>
        <w:p w14:paraId="39C6D73A" w14:textId="77777777" w:rsidR="00DD112B" w:rsidRDefault="00DD112B">
          <w:pPr>
            <w:pStyle w:val="TtuloTDC"/>
          </w:pPr>
        </w:p>
        <w:p w14:paraId="08A08986" w14:textId="77777777" w:rsidR="0015720F" w:rsidRDefault="00DD112B">
          <w:pPr>
            <w:pStyle w:val="TD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8246368" w:history="1">
            <w:r w:rsidR="0015720F" w:rsidRPr="00B86AE4">
              <w:rPr>
                <w:rStyle w:val="Hipervnculo"/>
                <w:noProof/>
              </w:rPr>
              <w:t>1.</w:t>
            </w:r>
            <w:r w:rsidR="0015720F">
              <w:rPr>
                <w:rFonts w:asciiTheme="minorHAnsi" w:eastAsiaTheme="minorEastAsia" w:hAnsiTheme="minorHAnsi" w:cstheme="minorBidi"/>
                <w:noProof/>
                <w:sz w:val="22"/>
                <w:szCs w:val="22"/>
              </w:rPr>
              <w:tab/>
            </w:r>
            <w:r w:rsidR="0015720F" w:rsidRPr="00B86AE4">
              <w:rPr>
                <w:rStyle w:val="Hipervnculo"/>
                <w:noProof/>
              </w:rPr>
              <w:t>Introducción</w:t>
            </w:r>
            <w:r w:rsidR="0015720F">
              <w:rPr>
                <w:noProof/>
                <w:webHidden/>
              </w:rPr>
              <w:tab/>
            </w:r>
            <w:r w:rsidR="0015720F">
              <w:rPr>
                <w:noProof/>
                <w:webHidden/>
              </w:rPr>
              <w:fldChar w:fldCharType="begin"/>
            </w:r>
            <w:r w:rsidR="0015720F">
              <w:rPr>
                <w:noProof/>
                <w:webHidden/>
              </w:rPr>
              <w:instrText xml:space="preserve"> PAGEREF _Toc438246368 \h </w:instrText>
            </w:r>
            <w:r w:rsidR="0015720F">
              <w:rPr>
                <w:noProof/>
                <w:webHidden/>
              </w:rPr>
            </w:r>
            <w:r w:rsidR="0015720F">
              <w:rPr>
                <w:noProof/>
                <w:webHidden/>
              </w:rPr>
              <w:fldChar w:fldCharType="separate"/>
            </w:r>
            <w:r w:rsidR="0015720F">
              <w:rPr>
                <w:noProof/>
                <w:webHidden/>
              </w:rPr>
              <w:t>3</w:t>
            </w:r>
            <w:r w:rsidR="0015720F">
              <w:rPr>
                <w:noProof/>
                <w:webHidden/>
              </w:rPr>
              <w:fldChar w:fldCharType="end"/>
            </w:r>
          </w:hyperlink>
        </w:p>
        <w:p w14:paraId="3A480E35" w14:textId="77777777" w:rsidR="0015720F" w:rsidRDefault="000A6013">
          <w:pPr>
            <w:pStyle w:val="TDC2"/>
            <w:tabs>
              <w:tab w:val="left" w:pos="1000"/>
            </w:tabs>
            <w:rPr>
              <w:rFonts w:asciiTheme="minorHAnsi" w:eastAsiaTheme="minorEastAsia" w:hAnsiTheme="minorHAnsi" w:cstheme="minorBidi"/>
              <w:noProof/>
              <w:sz w:val="22"/>
              <w:szCs w:val="22"/>
            </w:rPr>
          </w:pPr>
          <w:hyperlink w:anchor="_Toc438246369" w:history="1">
            <w:r w:rsidR="0015720F" w:rsidRPr="00B86AE4">
              <w:rPr>
                <w:rStyle w:val="Hipervnculo"/>
                <w:noProof/>
              </w:rPr>
              <w:t>1.1</w:t>
            </w:r>
            <w:r w:rsidR="0015720F">
              <w:rPr>
                <w:rFonts w:asciiTheme="minorHAnsi" w:eastAsiaTheme="minorEastAsia" w:hAnsiTheme="minorHAnsi" w:cstheme="minorBidi"/>
                <w:noProof/>
                <w:sz w:val="22"/>
                <w:szCs w:val="22"/>
              </w:rPr>
              <w:tab/>
            </w:r>
            <w:r w:rsidR="0015720F" w:rsidRPr="00B86AE4">
              <w:rPr>
                <w:rStyle w:val="Hipervnculo"/>
                <w:noProof/>
              </w:rPr>
              <w:t>Propósito</w:t>
            </w:r>
            <w:r w:rsidR="0015720F">
              <w:rPr>
                <w:noProof/>
                <w:webHidden/>
              </w:rPr>
              <w:tab/>
            </w:r>
            <w:r w:rsidR="0015720F">
              <w:rPr>
                <w:noProof/>
                <w:webHidden/>
              </w:rPr>
              <w:fldChar w:fldCharType="begin"/>
            </w:r>
            <w:r w:rsidR="0015720F">
              <w:rPr>
                <w:noProof/>
                <w:webHidden/>
              </w:rPr>
              <w:instrText xml:space="preserve"> PAGEREF _Toc438246369 \h </w:instrText>
            </w:r>
            <w:r w:rsidR="0015720F">
              <w:rPr>
                <w:noProof/>
                <w:webHidden/>
              </w:rPr>
            </w:r>
            <w:r w:rsidR="0015720F">
              <w:rPr>
                <w:noProof/>
                <w:webHidden/>
              </w:rPr>
              <w:fldChar w:fldCharType="separate"/>
            </w:r>
            <w:r w:rsidR="0015720F">
              <w:rPr>
                <w:noProof/>
                <w:webHidden/>
              </w:rPr>
              <w:t>3</w:t>
            </w:r>
            <w:r w:rsidR="0015720F">
              <w:rPr>
                <w:noProof/>
                <w:webHidden/>
              </w:rPr>
              <w:fldChar w:fldCharType="end"/>
            </w:r>
          </w:hyperlink>
        </w:p>
        <w:p w14:paraId="40583B42" w14:textId="77777777" w:rsidR="0015720F" w:rsidRDefault="000A6013">
          <w:pPr>
            <w:pStyle w:val="TDC2"/>
            <w:tabs>
              <w:tab w:val="left" w:pos="1000"/>
            </w:tabs>
            <w:rPr>
              <w:rFonts w:asciiTheme="minorHAnsi" w:eastAsiaTheme="minorEastAsia" w:hAnsiTheme="minorHAnsi" w:cstheme="minorBidi"/>
              <w:noProof/>
              <w:sz w:val="22"/>
              <w:szCs w:val="22"/>
            </w:rPr>
          </w:pPr>
          <w:hyperlink w:anchor="_Toc438246370" w:history="1">
            <w:r w:rsidR="0015720F" w:rsidRPr="00B86AE4">
              <w:rPr>
                <w:rStyle w:val="Hipervnculo"/>
                <w:noProof/>
              </w:rPr>
              <w:t>1.2</w:t>
            </w:r>
            <w:r w:rsidR="0015720F">
              <w:rPr>
                <w:rFonts w:asciiTheme="minorHAnsi" w:eastAsiaTheme="minorEastAsia" w:hAnsiTheme="minorHAnsi" w:cstheme="minorBidi"/>
                <w:noProof/>
                <w:sz w:val="22"/>
                <w:szCs w:val="22"/>
              </w:rPr>
              <w:tab/>
            </w:r>
            <w:r w:rsidR="0015720F" w:rsidRPr="00B86AE4">
              <w:rPr>
                <w:rStyle w:val="Hipervnculo"/>
                <w:noProof/>
              </w:rPr>
              <w:t>Alcance</w:t>
            </w:r>
            <w:r w:rsidR="0015720F">
              <w:rPr>
                <w:noProof/>
                <w:webHidden/>
              </w:rPr>
              <w:tab/>
            </w:r>
            <w:r w:rsidR="0015720F">
              <w:rPr>
                <w:noProof/>
                <w:webHidden/>
              </w:rPr>
              <w:fldChar w:fldCharType="begin"/>
            </w:r>
            <w:r w:rsidR="0015720F">
              <w:rPr>
                <w:noProof/>
                <w:webHidden/>
              </w:rPr>
              <w:instrText xml:space="preserve"> PAGEREF _Toc438246370 \h </w:instrText>
            </w:r>
            <w:r w:rsidR="0015720F">
              <w:rPr>
                <w:noProof/>
                <w:webHidden/>
              </w:rPr>
            </w:r>
            <w:r w:rsidR="0015720F">
              <w:rPr>
                <w:noProof/>
                <w:webHidden/>
              </w:rPr>
              <w:fldChar w:fldCharType="separate"/>
            </w:r>
            <w:r w:rsidR="0015720F">
              <w:rPr>
                <w:noProof/>
                <w:webHidden/>
              </w:rPr>
              <w:t>3</w:t>
            </w:r>
            <w:r w:rsidR="0015720F">
              <w:rPr>
                <w:noProof/>
                <w:webHidden/>
              </w:rPr>
              <w:fldChar w:fldCharType="end"/>
            </w:r>
          </w:hyperlink>
        </w:p>
        <w:p w14:paraId="1A6352BF" w14:textId="77777777" w:rsidR="0015720F" w:rsidRDefault="000A6013">
          <w:pPr>
            <w:pStyle w:val="TDC2"/>
            <w:tabs>
              <w:tab w:val="left" w:pos="1000"/>
            </w:tabs>
            <w:rPr>
              <w:rFonts w:asciiTheme="minorHAnsi" w:eastAsiaTheme="minorEastAsia" w:hAnsiTheme="minorHAnsi" w:cstheme="minorBidi"/>
              <w:noProof/>
              <w:sz w:val="22"/>
              <w:szCs w:val="22"/>
            </w:rPr>
          </w:pPr>
          <w:hyperlink w:anchor="_Toc438246371" w:history="1">
            <w:r w:rsidR="0015720F" w:rsidRPr="00B86AE4">
              <w:rPr>
                <w:rStyle w:val="Hipervnculo"/>
                <w:noProof/>
              </w:rPr>
              <w:t>1.3</w:t>
            </w:r>
            <w:r w:rsidR="0015720F">
              <w:rPr>
                <w:rFonts w:asciiTheme="minorHAnsi" w:eastAsiaTheme="minorEastAsia" w:hAnsiTheme="minorHAnsi" w:cstheme="minorBidi"/>
                <w:noProof/>
                <w:sz w:val="22"/>
                <w:szCs w:val="22"/>
              </w:rPr>
              <w:tab/>
            </w:r>
            <w:r w:rsidR="0015720F" w:rsidRPr="00B86AE4">
              <w:rPr>
                <w:rStyle w:val="Hipervnculo"/>
                <w:noProof/>
              </w:rPr>
              <w:t>Definiciones, Acronimos, y Abreviaciones</w:t>
            </w:r>
            <w:r w:rsidR="0015720F">
              <w:rPr>
                <w:noProof/>
                <w:webHidden/>
              </w:rPr>
              <w:tab/>
            </w:r>
            <w:r w:rsidR="0015720F">
              <w:rPr>
                <w:noProof/>
                <w:webHidden/>
              </w:rPr>
              <w:fldChar w:fldCharType="begin"/>
            </w:r>
            <w:r w:rsidR="0015720F">
              <w:rPr>
                <w:noProof/>
                <w:webHidden/>
              </w:rPr>
              <w:instrText xml:space="preserve"> PAGEREF _Toc438246371 \h </w:instrText>
            </w:r>
            <w:r w:rsidR="0015720F">
              <w:rPr>
                <w:noProof/>
                <w:webHidden/>
              </w:rPr>
            </w:r>
            <w:r w:rsidR="0015720F">
              <w:rPr>
                <w:noProof/>
                <w:webHidden/>
              </w:rPr>
              <w:fldChar w:fldCharType="separate"/>
            </w:r>
            <w:r w:rsidR="0015720F">
              <w:rPr>
                <w:noProof/>
                <w:webHidden/>
              </w:rPr>
              <w:t>3</w:t>
            </w:r>
            <w:r w:rsidR="0015720F">
              <w:rPr>
                <w:noProof/>
                <w:webHidden/>
              </w:rPr>
              <w:fldChar w:fldCharType="end"/>
            </w:r>
          </w:hyperlink>
        </w:p>
        <w:p w14:paraId="4B963586" w14:textId="77777777" w:rsidR="0015720F" w:rsidRDefault="000A6013">
          <w:pPr>
            <w:pStyle w:val="TDC2"/>
            <w:tabs>
              <w:tab w:val="left" w:pos="1000"/>
            </w:tabs>
            <w:rPr>
              <w:rFonts w:asciiTheme="minorHAnsi" w:eastAsiaTheme="minorEastAsia" w:hAnsiTheme="minorHAnsi" w:cstheme="minorBidi"/>
              <w:noProof/>
              <w:sz w:val="22"/>
              <w:szCs w:val="22"/>
            </w:rPr>
          </w:pPr>
          <w:hyperlink w:anchor="_Toc438246372" w:history="1">
            <w:r w:rsidR="0015720F" w:rsidRPr="00B86AE4">
              <w:rPr>
                <w:rStyle w:val="Hipervnculo"/>
                <w:noProof/>
              </w:rPr>
              <w:t>1.4</w:t>
            </w:r>
            <w:r w:rsidR="0015720F">
              <w:rPr>
                <w:rFonts w:asciiTheme="minorHAnsi" w:eastAsiaTheme="minorEastAsia" w:hAnsiTheme="minorHAnsi" w:cstheme="minorBidi"/>
                <w:noProof/>
                <w:sz w:val="22"/>
                <w:szCs w:val="22"/>
              </w:rPr>
              <w:tab/>
            </w:r>
            <w:r w:rsidR="0015720F" w:rsidRPr="00B86AE4">
              <w:rPr>
                <w:rStyle w:val="Hipervnculo"/>
                <w:noProof/>
              </w:rPr>
              <w:t>Referencias</w:t>
            </w:r>
            <w:r w:rsidR="0015720F">
              <w:rPr>
                <w:noProof/>
                <w:webHidden/>
              </w:rPr>
              <w:tab/>
            </w:r>
            <w:r w:rsidR="0015720F">
              <w:rPr>
                <w:noProof/>
                <w:webHidden/>
              </w:rPr>
              <w:fldChar w:fldCharType="begin"/>
            </w:r>
            <w:r w:rsidR="0015720F">
              <w:rPr>
                <w:noProof/>
                <w:webHidden/>
              </w:rPr>
              <w:instrText xml:space="preserve"> PAGEREF _Toc438246372 \h </w:instrText>
            </w:r>
            <w:r w:rsidR="0015720F">
              <w:rPr>
                <w:noProof/>
                <w:webHidden/>
              </w:rPr>
            </w:r>
            <w:r w:rsidR="0015720F">
              <w:rPr>
                <w:noProof/>
                <w:webHidden/>
              </w:rPr>
              <w:fldChar w:fldCharType="separate"/>
            </w:r>
            <w:r w:rsidR="0015720F">
              <w:rPr>
                <w:noProof/>
                <w:webHidden/>
              </w:rPr>
              <w:t>3</w:t>
            </w:r>
            <w:r w:rsidR="0015720F">
              <w:rPr>
                <w:noProof/>
                <w:webHidden/>
              </w:rPr>
              <w:fldChar w:fldCharType="end"/>
            </w:r>
          </w:hyperlink>
        </w:p>
        <w:p w14:paraId="4C02468F" w14:textId="77777777" w:rsidR="0015720F" w:rsidRDefault="000A6013">
          <w:pPr>
            <w:pStyle w:val="TDC2"/>
            <w:tabs>
              <w:tab w:val="left" w:pos="1000"/>
            </w:tabs>
            <w:rPr>
              <w:rFonts w:asciiTheme="minorHAnsi" w:eastAsiaTheme="minorEastAsia" w:hAnsiTheme="minorHAnsi" w:cstheme="minorBidi"/>
              <w:noProof/>
              <w:sz w:val="22"/>
              <w:szCs w:val="22"/>
            </w:rPr>
          </w:pPr>
          <w:hyperlink w:anchor="_Toc438246373" w:history="1">
            <w:r w:rsidR="0015720F" w:rsidRPr="00B86AE4">
              <w:rPr>
                <w:rStyle w:val="Hipervnculo"/>
                <w:noProof/>
              </w:rPr>
              <w:t>1.5</w:t>
            </w:r>
            <w:r w:rsidR="0015720F">
              <w:rPr>
                <w:rFonts w:asciiTheme="minorHAnsi" w:eastAsiaTheme="minorEastAsia" w:hAnsiTheme="minorHAnsi" w:cstheme="minorBidi"/>
                <w:noProof/>
                <w:sz w:val="22"/>
                <w:szCs w:val="22"/>
              </w:rPr>
              <w:tab/>
            </w:r>
            <w:r w:rsidR="0015720F" w:rsidRPr="00B86AE4">
              <w:rPr>
                <w:rStyle w:val="Hipervnculo"/>
                <w:noProof/>
              </w:rPr>
              <w:t>Vista general</w:t>
            </w:r>
            <w:r w:rsidR="0015720F">
              <w:rPr>
                <w:noProof/>
                <w:webHidden/>
              </w:rPr>
              <w:tab/>
            </w:r>
            <w:r w:rsidR="0015720F">
              <w:rPr>
                <w:noProof/>
                <w:webHidden/>
              </w:rPr>
              <w:fldChar w:fldCharType="begin"/>
            </w:r>
            <w:r w:rsidR="0015720F">
              <w:rPr>
                <w:noProof/>
                <w:webHidden/>
              </w:rPr>
              <w:instrText xml:space="preserve"> PAGEREF _Toc438246373 \h </w:instrText>
            </w:r>
            <w:r w:rsidR="0015720F">
              <w:rPr>
                <w:noProof/>
                <w:webHidden/>
              </w:rPr>
            </w:r>
            <w:r w:rsidR="0015720F">
              <w:rPr>
                <w:noProof/>
                <w:webHidden/>
              </w:rPr>
              <w:fldChar w:fldCharType="separate"/>
            </w:r>
            <w:r w:rsidR="0015720F">
              <w:rPr>
                <w:noProof/>
                <w:webHidden/>
              </w:rPr>
              <w:t>3</w:t>
            </w:r>
            <w:r w:rsidR="0015720F">
              <w:rPr>
                <w:noProof/>
                <w:webHidden/>
              </w:rPr>
              <w:fldChar w:fldCharType="end"/>
            </w:r>
          </w:hyperlink>
        </w:p>
        <w:p w14:paraId="50BB5A11" w14:textId="77777777" w:rsidR="0015720F" w:rsidRDefault="000A6013">
          <w:pPr>
            <w:pStyle w:val="TDC1"/>
            <w:tabs>
              <w:tab w:val="left" w:pos="432"/>
            </w:tabs>
            <w:rPr>
              <w:rFonts w:asciiTheme="minorHAnsi" w:eastAsiaTheme="minorEastAsia" w:hAnsiTheme="minorHAnsi" w:cstheme="minorBidi"/>
              <w:noProof/>
              <w:sz w:val="22"/>
              <w:szCs w:val="22"/>
            </w:rPr>
          </w:pPr>
          <w:hyperlink w:anchor="_Toc438246374" w:history="1">
            <w:r w:rsidR="0015720F" w:rsidRPr="00B86AE4">
              <w:rPr>
                <w:rStyle w:val="Hipervnculo"/>
                <w:noProof/>
              </w:rPr>
              <w:t>2.</w:t>
            </w:r>
            <w:r w:rsidR="0015720F">
              <w:rPr>
                <w:rFonts w:asciiTheme="minorHAnsi" w:eastAsiaTheme="minorEastAsia" w:hAnsiTheme="minorHAnsi" w:cstheme="minorBidi"/>
                <w:noProof/>
                <w:sz w:val="22"/>
                <w:szCs w:val="22"/>
              </w:rPr>
              <w:tab/>
            </w:r>
            <w:r w:rsidR="0015720F" w:rsidRPr="00B86AE4">
              <w:rPr>
                <w:rStyle w:val="Hipervnculo"/>
                <w:noProof/>
              </w:rPr>
              <w:t>Representación Arquitectónica</w:t>
            </w:r>
            <w:r w:rsidR="0015720F">
              <w:rPr>
                <w:noProof/>
                <w:webHidden/>
              </w:rPr>
              <w:tab/>
            </w:r>
            <w:r w:rsidR="0015720F">
              <w:rPr>
                <w:noProof/>
                <w:webHidden/>
              </w:rPr>
              <w:fldChar w:fldCharType="begin"/>
            </w:r>
            <w:r w:rsidR="0015720F">
              <w:rPr>
                <w:noProof/>
                <w:webHidden/>
              </w:rPr>
              <w:instrText xml:space="preserve"> PAGEREF _Toc438246374 \h </w:instrText>
            </w:r>
            <w:r w:rsidR="0015720F">
              <w:rPr>
                <w:noProof/>
                <w:webHidden/>
              </w:rPr>
            </w:r>
            <w:r w:rsidR="0015720F">
              <w:rPr>
                <w:noProof/>
                <w:webHidden/>
              </w:rPr>
              <w:fldChar w:fldCharType="separate"/>
            </w:r>
            <w:r w:rsidR="0015720F">
              <w:rPr>
                <w:noProof/>
                <w:webHidden/>
              </w:rPr>
              <w:t>3</w:t>
            </w:r>
            <w:r w:rsidR="0015720F">
              <w:rPr>
                <w:noProof/>
                <w:webHidden/>
              </w:rPr>
              <w:fldChar w:fldCharType="end"/>
            </w:r>
          </w:hyperlink>
        </w:p>
        <w:p w14:paraId="4F536982" w14:textId="77777777" w:rsidR="0015720F" w:rsidRDefault="000A6013">
          <w:pPr>
            <w:pStyle w:val="TDC1"/>
            <w:tabs>
              <w:tab w:val="left" w:pos="432"/>
            </w:tabs>
            <w:rPr>
              <w:rFonts w:asciiTheme="minorHAnsi" w:eastAsiaTheme="minorEastAsia" w:hAnsiTheme="minorHAnsi" w:cstheme="minorBidi"/>
              <w:noProof/>
              <w:sz w:val="22"/>
              <w:szCs w:val="22"/>
            </w:rPr>
          </w:pPr>
          <w:hyperlink w:anchor="_Toc438246375" w:history="1">
            <w:r w:rsidR="0015720F" w:rsidRPr="00B86AE4">
              <w:rPr>
                <w:rStyle w:val="Hipervnculo"/>
                <w:noProof/>
              </w:rPr>
              <w:t>3.</w:t>
            </w:r>
            <w:r w:rsidR="0015720F">
              <w:rPr>
                <w:rFonts w:asciiTheme="minorHAnsi" w:eastAsiaTheme="minorEastAsia" w:hAnsiTheme="minorHAnsi" w:cstheme="minorBidi"/>
                <w:noProof/>
                <w:sz w:val="22"/>
                <w:szCs w:val="22"/>
              </w:rPr>
              <w:tab/>
            </w:r>
            <w:r w:rsidR="0015720F" w:rsidRPr="00B86AE4">
              <w:rPr>
                <w:rStyle w:val="Hipervnculo"/>
                <w:noProof/>
              </w:rPr>
              <w:t>Metas y restricciones arquitectónicas</w:t>
            </w:r>
            <w:r w:rsidR="0015720F">
              <w:rPr>
                <w:noProof/>
                <w:webHidden/>
              </w:rPr>
              <w:tab/>
            </w:r>
            <w:r w:rsidR="0015720F">
              <w:rPr>
                <w:noProof/>
                <w:webHidden/>
              </w:rPr>
              <w:fldChar w:fldCharType="begin"/>
            </w:r>
            <w:r w:rsidR="0015720F">
              <w:rPr>
                <w:noProof/>
                <w:webHidden/>
              </w:rPr>
              <w:instrText xml:space="preserve"> PAGEREF _Toc438246375 \h </w:instrText>
            </w:r>
            <w:r w:rsidR="0015720F">
              <w:rPr>
                <w:noProof/>
                <w:webHidden/>
              </w:rPr>
            </w:r>
            <w:r w:rsidR="0015720F">
              <w:rPr>
                <w:noProof/>
                <w:webHidden/>
              </w:rPr>
              <w:fldChar w:fldCharType="separate"/>
            </w:r>
            <w:r w:rsidR="0015720F">
              <w:rPr>
                <w:noProof/>
                <w:webHidden/>
              </w:rPr>
              <w:t>4</w:t>
            </w:r>
            <w:r w:rsidR="0015720F">
              <w:rPr>
                <w:noProof/>
                <w:webHidden/>
              </w:rPr>
              <w:fldChar w:fldCharType="end"/>
            </w:r>
          </w:hyperlink>
        </w:p>
        <w:p w14:paraId="7808CFF2" w14:textId="77777777" w:rsidR="0015720F" w:rsidRDefault="000A6013">
          <w:pPr>
            <w:pStyle w:val="TDC1"/>
            <w:tabs>
              <w:tab w:val="left" w:pos="432"/>
            </w:tabs>
            <w:rPr>
              <w:rFonts w:asciiTheme="minorHAnsi" w:eastAsiaTheme="minorEastAsia" w:hAnsiTheme="minorHAnsi" w:cstheme="minorBidi"/>
              <w:noProof/>
              <w:sz w:val="22"/>
              <w:szCs w:val="22"/>
            </w:rPr>
          </w:pPr>
          <w:hyperlink w:anchor="_Toc438246376" w:history="1">
            <w:r w:rsidR="0015720F" w:rsidRPr="00B86AE4">
              <w:rPr>
                <w:rStyle w:val="Hipervnculo"/>
                <w:noProof/>
                <w:lang w:val="es-CR"/>
              </w:rPr>
              <w:t>4.</w:t>
            </w:r>
            <w:r w:rsidR="0015720F">
              <w:rPr>
                <w:rFonts w:asciiTheme="minorHAnsi" w:eastAsiaTheme="minorEastAsia" w:hAnsiTheme="minorHAnsi" w:cstheme="minorBidi"/>
                <w:noProof/>
                <w:sz w:val="22"/>
                <w:szCs w:val="22"/>
              </w:rPr>
              <w:tab/>
            </w:r>
            <w:r w:rsidR="0015720F" w:rsidRPr="00B86AE4">
              <w:rPr>
                <w:rStyle w:val="Hipervnculo"/>
                <w:noProof/>
                <w:lang w:val="es-CR"/>
              </w:rPr>
              <w:t>Vista de Casos de Uso</w:t>
            </w:r>
            <w:r w:rsidR="0015720F">
              <w:rPr>
                <w:noProof/>
                <w:webHidden/>
              </w:rPr>
              <w:tab/>
            </w:r>
            <w:r w:rsidR="0015720F">
              <w:rPr>
                <w:noProof/>
                <w:webHidden/>
              </w:rPr>
              <w:fldChar w:fldCharType="begin"/>
            </w:r>
            <w:r w:rsidR="0015720F">
              <w:rPr>
                <w:noProof/>
                <w:webHidden/>
              </w:rPr>
              <w:instrText xml:space="preserve"> PAGEREF _Toc438246376 \h </w:instrText>
            </w:r>
            <w:r w:rsidR="0015720F">
              <w:rPr>
                <w:noProof/>
                <w:webHidden/>
              </w:rPr>
            </w:r>
            <w:r w:rsidR="0015720F">
              <w:rPr>
                <w:noProof/>
                <w:webHidden/>
              </w:rPr>
              <w:fldChar w:fldCharType="separate"/>
            </w:r>
            <w:r w:rsidR="0015720F">
              <w:rPr>
                <w:noProof/>
                <w:webHidden/>
              </w:rPr>
              <w:t>4</w:t>
            </w:r>
            <w:r w:rsidR="0015720F">
              <w:rPr>
                <w:noProof/>
                <w:webHidden/>
              </w:rPr>
              <w:fldChar w:fldCharType="end"/>
            </w:r>
          </w:hyperlink>
        </w:p>
        <w:p w14:paraId="6EE0D67B" w14:textId="77777777" w:rsidR="0015720F" w:rsidRDefault="000A6013">
          <w:pPr>
            <w:pStyle w:val="TDC1"/>
            <w:tabs>
              <w:tab w:val="left" w:pos="432"/>
            </w:tabs>
            <w:rPr>
              <w:rFonts w:asciiTheme="minorHAnsi" w:eastAsiaTheme="minorEastAsia" w:hAnsiTheme="minorHAnsi" w:cstheme="minorBidi"/>
              <w:noProof/>
              <w:sz w:val="22"/>
              <w:szCs w:val="22"/>
            </w:rPr>
          </w:pPr>
          <w:hyperlink w:anchor="_Toc438246377" w:history="1">
            <w:r w:rsidR="0015720F" w:rsidRPr="00B86AE4">
              <w:rPr>
                <w:rStyle w:val="Hipervnculo"/>
                <w:noProof/>
              </w:rPr>
              <w:t>5.</w:t>
            </w:r>
            <w:r w:rsidR="0015720F">
              <w:rPr>
                <w:rFonts w:asciiTheme="minorHAnsi" w:eastAsiaTheme="minorEastAsia" w:hAnsiTheme="minorHAnsi" w:cstheme="minorBidi"/>
                <w:noProof/>
                <w:sz w:val="22"/>
                <w:szCs w:val="22"/>
              </w:rPr>
              <w:tab/>
            </w:r>
            <w:r w:rsidR="0015720F" w:rsidRPr="00B86AE4">
              <w:rPr>
                <w:rStyle w:val="Hipervnculo"/>
                <w:noProof/>
              </w:rPr>
              <w:t>Vista Lógica</w:t>
            </w:r>
            <w:r w:rsidR="0015720F">
              <w:rPr>
                <w:noProof/>
                <w:webHidden/>
              </w:rPr>
              <w:tab/>
            </w:r>
            <w:r w:rsidR="0015720F">
              <w:rPr>
                <w:noProof/>
                <w:webHidden/>
              </w:rPr>
              <w:fldChar w:fldCharType="begin"/>
            </w:r>
            <w:r w:rsidR="0015720F">
              <w:rPr>
                <w:noProof/>
                <w:webHidden/>
              </w:rPr>
              <w:instrText xml:space="preserve"> PAGEREF _Toc438246377 \h </w:instrText>
            </w:r>
            <w:r w:rsidR="0015720F">
              <w:rPr>
                <w:noProof/>
                <w:webHidden/>
              </w:rPr>
            </w:r>
            <w:r w:rsidR="0015720F">
              <w:rPr>
                <w:noProof/>
                <w:webHidden/>
              </w:rPr>
              <w:fldChar w:fldCharType="separate"/>
            </w:r>
            <w:r w:rsidR="0015720F">
              <w:rPr>
                <w:noProof/>
                <w:webHidden/>
              </w:rPr>
              <w:t>4</w:t>
            </w:r>
            <w:r w:rsidR="0015720F">
              <w:rPr>
                <w:noProof/>
                <w:webHidden/>
              </w:rPr>
              <w:fldChar w:fldCharType="end"/>
            </w:r>
          </w:hyperlink>
        </w:p>
        <w:p w14:paraId="2D061D58" w14:textId="77777777" w:rsidR="0015720F" w:rsidRDefault="000A6013">
          <w:pPr>
            <w:pStyle w:val="TDC2"/>
            <w:tabs>
              <w:tab w:val="left" w:pos="1000"/>
            </w:tabs>
            <w:rPr>
              <w:rFonts w:asciiTheme="minorHAnsi" w:eastAsiaTheme="minorEastAsia" w:hAnsiTheme="minorHAnsi" w:cstheme="minorBidi"/>
              <w:noProof/>
              <w:sz w:val="22"/>
              <w:szCs w:val="22"/>
            </w:rPr>
          </w:pPr>
          <w:hyperlink w:anchor="_Toc438246378" w:history="1">
            <w:r w:rsidR="0015720F" w:rsidRPr="00B86AE4">
              <w:rPr>
                <w:rStyle w:val="Hipervnculo"/>
                <w:noProof/>
              </w:rPr>
              <w:t>5.1</w:t>
            </w:r>
            <w:r w:rsidR="0015720F">
              <w:rPr>
                <w:rFonts w:asciiTheme="minorHAnsi" w:eastAsiaTheme="minorEastAsia" w:hAnsiTheme="minorHAnsi" w:cstheme="minorBidi"/>
                <w:noProof/>
                <w:sz w:val="22"/>
                <w:szCs w:val="22"/>
              </w:rPr>
              <w:tab/>
            </w:r>
            <w:r w:rsidR="0015720F" w:rsidRPr="00B86AE4">
              <w:rPr>
                <w:rStyle w:val="Hipervnculo"/>
                <w:noProof/>
              </w:rPr>
              <w:t>Vista general</w:t>
            </w:r>
            <w:r w:rsidR="0015720F">
              <w:rPr>
                <w:noProof/>
                <w:webHidden/>
              </w:rPr>
              <w:tab/>
            </w:r>
            <w:r w:rsidR="0015720F">
              <w:rPr>
                <w:noProof/>
                <w:webHidden/>
              </w:rPr>
              <w:fldChar w:fldCharType="begin"/>
            </w:r>
            <w:r w:rsidR="0015720F">
              <w:rPr>
                <w:noProof/>
                <w:webHidden/>
              </w:rPr>
              <w:instrText xml:space="preserve"> PAGEREF _Toc438246378 \h </w:instrText>
            </w:r>
            <w:r w:rsidR="0015720F">
              <w:rPr>
                <w:noProof/>
                <w:webHidden/>
              </w:rPr>
            </w:r>
            <w:r w:rsidR="0015720F">
              <w:rPr>
                <w:noProof/>
                <w:webHidden/>
              </w:rPr>
              <w:fldChar w:fldCharType="separate"/>
            </w:r>
            <w:r w:rsidR="0015720F">
              <w:rPr>
                <w:noProof/>
                <w:webHidden/>
              </w:rPr>
              <w:t>4</w:t>
            </w:r>
            <w:r w:rsidR="0015720F">
              <w:rPr>
                <w:noProof/>
                <w:webHidden/>
              </w:rPr>
              <w:fldChar w:fldCharType="end"/>
            </w:r>
          </w:hyperlink>
        </w:p>
        <w:p w14:paraId="421FAF28" w14:textId="77777777" w:rsidR="0015720F" w:rsidRDefault="000A6013">
          <w:pPr>
            <w:pStyle w:val="TDC2"/>
            <w:tabs>
              <w:tab w:val="left" w:pos="1000"/>
            </w:tabs>
            <w:rPr>
              <w:rFonts w:asciiTheme="minorHAnsi" w:eastAsiaTheme="minorEastAsia" w:hAnsiTheme="minorHAnsi" w:cstheme="minorBidi"/>
              <w:noProof/>
              <w:sz w:val="22"/>
              <w:szCs w:val="22"/>
            </w:rPr>
          </w:pPr>
          <w:hyperlink w:anchor="_Toc438246379" w:history="1">
            <w:r w:rsidR="0015720F" w:rsidRPr="00B86AE4">
              <w:rPr>
                <w:rStyle w:val="Hipervnculo"/>
                <w:noProof/>
                <w:lang w:val="es-CR"/>
              </w:rPr>
              <w:t>5.2</w:t>
            </w:r>
            <w:r w:rsidR="0015720F">
              <w:rPr>
                <w:rFonts w:asciiTheme="minorHAnsi" w:eastAsiaTheme="minorEastAsia" w:hAnsiTheme="minorHAnsi" w:cstheme="minorBidi"/>
                <w:noProof/>
                <w:sz w:val="22"/>
                <w:szCs w:val="22"/>
              </w:rPr>
              <w:tab/>
            </w:r>
            <w:r w:rsidR="0015720F" w:rsidRPr="00B86AE4">
              <w:rPr>
                <w:rStyle w:val="Hipervnculo"/>
                <w:noProof/>
                <w:lang w:val="es-CR"/>
              </w:rPr>
              <w:t>Paquetes de diseño arquitectónicamente significativos</w:t>
            </w:r>
            <w:r w:rsidR="0015720F">
              <w:rPr>
                <w:noProof/>
                <w:webHidden/>
              </w:rPr>
              <w:tab/>
            </w:r>
            <w:r w:rsidR="0015720F">
              <w:rPr>
                <w:noProof/>
                <w:webHidden/>
              </w:rPr>
              <w:fldChar w:fldCharType="begin"/>
            </w:r>
            <w:r w:rsidR="0015720F">
              <w:rPr>
                <w:noProof/>
                <w:webHidden/>
              </w:rPr>
              <w:instrText xml:space="preserve"> PAGEREF _Toc438246379 \h </w:instrText>
            </w:r>
            <w:r w:rsidR="0015720F">
              <w:rPr>
                <w:noProof/>
                <w:webHidden/>
              </w:rPr>
            </w:r>
            <w:r w:rsidR="0015720F">
              <w:rPr>
                <w:noProof/>
                <w:webHidden/>
              </w:rPr>
              <w:fldChar w:fldCharType="separate"/>
            </w:r>
            <w:r w:rsidR="0015720F">
              <w:rPr>
                <w:noProof/>
                <w:webHidden/>
              </w:rPr>
              <w:t>4</w:t>
            </w:r>
            <w:r w:rsidR="0015720F">
              <w:rPr>
                <w:noProof/>
                <w:webHidden/>
              </w:rPr>
              <w:fldChar w:fldCharType="end"/>
            </w:r>
          </w:hyperlink>
        </w:p>
        <w:p w14:paraId="4330DB73" w14:textId="77777777" w:rsidR="0015720F" w:rsidRDefault="000A6013">
          <w:pPr>
            <w:pStyle w:val="TDC2"/>
            <w:tabs>
              <w:tab w:val="left" w:pos="1000"/>
            </w:tabs>
            <w:rPr>
              <w:rFonts w:asciiTheme="minorHAnsi" w:eastAsiaTheme="minorEastAsia" w:hAnsiTheme="minorHAnsi" w:cstheme="minorBidi"/>
              <w:noProof/>
              <w:sz w:val="22"/>
              <w:szCs w:val="22"/>
            </w:rPr>
          </w:pPr>
          <w:hyperlink w:anchor="_Toc438246380" w:history="1">
            <w:r w:rsidR="0015720F" w:rsidRPr="00B86AE4">
              <w:rPr>
                <w:rStyle w:val="Hipervnculo"/>
                <w:noProof/>
                <w:lang w:val="es-CR"/>
              </w:rPr>
              <w:t>5.3</w:t>
            </w:r>
            <w:r w:rsidR="0015720F">
              <w:rPr>
                <w:rFonts w:asciiTheme="minorHAnsi" w:eastAsiaTheme="minorEastAsia" w:hAnsiTheme="minorHAnsi" w:cstheme="minorBidi"/>
                <w:noProof/>
                <w:sz w:val="22"/>
                <w:szCs w:val="22"/>
              </w:rPr>
              <w:tab/>
            </w:r>
            <w:r w:rsidR="0015720F" w:rsidRPr="00B86AE4">
              <w:rPr>
                <w:rStyle w:val="Hipervnculo"/>
                <w:noProof/>
                <w:lang w:val="es-CR"/>
              </w:rPr>
              <w:t>Realizaciones de casos de uso</w:t>
            </w:r>
            <w:r w:rsidR="0015720F">
              <w:rPr>
                <w:noProof/>
                <w:webHidden/>
              </w:rPr>
              <w:tab/>
            </w:r>
            <w:r w:rsidR="0015720F">
              <w:rPr>
                <w:noProof/>
                <w:webHidden/>
              </w:rPr>
              <w:fldChar w:fldCharType="begin"/>
            </w:r>
            <w:r w:rsidR="0015720F">
              <w:rPr>
                <w:noProof/>
                <w:webHidden/>
              </w:rPr>
              <w:instrText xml:space="preserve"> PAGEREF _Toc438246380 \h </w:instrText>
            </w:r>
            <w:r w:rsidR="0015720F">
              <w:rPr>
                <w:noProof/>
                <w:webHidden/>
              </w:rPr>
            </w:r>
            <w:r w:rsidR="0015720F">
              <w:rPr>
                <w:noProof/>
                <w:webHidden/>
              </w:rPr>
              <w:fldChar w:fldCharType="separate"/>
            </w:r>
            <w:r w:rsidR="0015720F">
              <w:rPr>
                <w:noProof/>
                <w:webHidden/>
              </w:rPr>
              <w:t>5</w:t>
            </w:r>
            <w:r w:rsidR="0015720F">
              <w:rPr>
                <w:noProof/>
                <w:webHidden/>
              </w:rPr>
              <w:fldChar w:fldCharType="end"/>
            </w:r>
          </w:hyperlink>
        </w:p>
        <w:p w14:paraId="22C3AB14" w14:textId="77777777" w:rsidR="0015720F" w:rsidRDefault="000A6013">
          <w:pPr>
            <w:pStyle w:val="TDC1"/>
            <w:tabs>
              <w:tab w:val="left" w:pos="432"/>
            </w:tabs>
            <w:rPr>
              <w:rFonts w:asciiTheme="minorHAnsi" w:eastAsiaTheme="minorEastAsia" w:hAnsiTheme="minorHAnsi" w:cstheme="minorBidi"/>
              <w:noProof/>
              <w:sz w:val="22"/>
              <w:szCs w:val="22"/>
            </w:rPr>
          </w:pPr>
          <w:hyperlink w:anchor="_Toc438246381" w:history="1">
            <w:r w:rsidR="0015720F" w:rsidRPr="00B86AE4">
              <w:rPr>
                <w:rStyle w:val="Hipervnculo"/>
                <w:noProof/>
              </w:rPr>
              <w:t>6.</w:t>
            </w:r>
            <w:r w:rsidR="0015720F">
              <w:rPr>
                <w:rFonts w:asciiTheme="minorHAnsi" w:eastAsiaTheme="minorEastAsia" w:hAnsiTheme="minorHAnsi" w:cstheme="minorBidi"/>
                <w:noProof/>
                <w:sz w:val="22"/>
                <w:szCs w:val="22"/>
              </w:rPr>
              <w:tab/>
            </w:r>
            <w:r w:rsidR="0015720F" w:rsidRPr="00B86AE4">
              <w:rPr>
                <w:rStyle w:val="Hipervnculo"/>
                <w:noProof/>
              </w:rPr>
              <w:t>Vista de Despliegue</w:t>
            </w:r>
            <w:r w:rsidR="0015720F">
              <w:rPr>
                <w:noProof/>
                <w:webHidden/>
              </w:rPr>
              <w:tab/>
            </w:r>
            <w:r w:rsidR="0015720F">
              <w:rPr>
                <w:noProof/>
                <w:webHidden/>
              </w:rPr>
              <w:fldChar w:fldCharType="begin"/>
            </w:r>
            <w:r w:rsidR="0015720F">
              <w:rPr>
                <w:noProof/>
                <w:webHidden/>
              </w:rPr>
              <w:instrText xml:space="preserve"> PAGEREF _Toc438246381 \h </w:instrText>
            </w:r>
            <w:r w:rsidR="0015720F">
              <w:rPr>
                <w:noProof/>
                <w:webHidden/>
              </w:rPr>
            </w:r>
            <w:r w:rsidR="0015720F">
              <w:rPr>
                <w:noProof/>
                <w:webHidden/>
              </w:rPr>
              <w:fldChar w:fldCharType="separate"/>
            </w:r>
            <w:r w:rsidR="0015720F">
              <w:rPr>
                <w:noProof/>
                <w:webHidden/>
              </w:rPr>
              <w:t>6</w:t>
            </w:r>
            <w:r w:rsidR="0015720F">
              <w:rPr>
                <w:noProof/>
                <w:webHidden/>
              </w:rPr>
              <w:fldChar w:fldCharType="end"/>
            </w:r>
          </w:hyperlink>
        </w:p>
        <w:p w14:paraId="447991FB" w14:textId="77777777" w:rsidR="0015720F" w:rsidRDefault="000A6013">
          <w:pPr>
            <w:pStyle w:val="TDC1"/>
            <w:tabs>
              <w:tab w:val="left" w:pos="432"/>
            </w:tabs>
            <w:rPr>
              <w:rFonts w:asciiTheme="minorHAnsi" w:eastAsiaTheme="minorEastAsia" w:hAnsiTheme="minorHAnsi" w:cstheme="minorBidi"/>
              <w:noProof/>
              <w:sz w:val="22"/>
              <w:szCs w:val="22"/>
            </w:rPr>
          </w:pPr>
          <w:hyperlink w:anchor="_Toc438246382" w:history="1">
            <w:r w:rsidR="0015720F" w:rsidRPr="00B86AE4">
              <w:rPr>
                <w:rStyle w:val="Hipervnculo"/>
                <w:noProof/>
              </w:rPr>
              <w:t>7.</w:t>
            </w:r>
            <w:r w:rsidR="0015720F">
              <w:rPr>
                <w:rFonts w:asciiTheme="minorHAnsi" w:eastAsiaTheme="minorEastAsia" w:hAnsiTheme="minorHAnsi" w:cstheme="minorBidi"/>
                <w:noProof/>
                <w:sz w:val="22"/>
                <w:szCs w:val="22"/>
              </w:rPr>
              <w:tab/>
            </w:r>
            <w:r w:rsidR="0015720F" w:rsidRPr="00B86AE4">
              <w:rPr>
                <w:rStyle w:val="Hipervnculo"/>
                <w:noProof/>
              </w:rPr>
              <w:t>Vista de Datos</w:t>
            </w:r>
            <w:r w:rsidR="0015720F">
              <w:rPr>
                <w:noProof/>
                <w:webHidden/>
              </w:rPr>
              <w:tab/>
            </w:r>
            <w:r w:rsidR="0015720F">
              <w:rPr>
                <w:noProof/>
                <w:webHidden/>
              </w:rPr>
              <w:fldChar w:fldCharType="begin"/>
            </w:r>
            <w:r w:rsidR="0015720F">
              <w:rPr>
                <w:noProof/>
                <w:webHidden/>
              </w:rPr>
              <w:instrText xml:space="preserve"> PAGEREF _Toc438246382 \h </w:instrText>
            </w:r>
            <w:r w:rsidR="0015720F">
              <w:rPr>
                <w:noProof/>
                <w:webHidden/>
              </w:rPr>
            </w:r>
            <w:r w:rsidR="0015720F">
              <w:rPr>
                <w:noProof/>
                <w:webHidden/>
              </w:rPr>
              <w:fldChar w:fldCharType="separate"/>
            </w:r>
            <w:r w:rsidR="0015720F">
              <w:rPr>
                <w:noProof/>
                <w:webHidden/>
              </w:rPr>
              <w:t>6</w:t>
            </w:r>
            <w:r w:rsidR="0015720F">
              <w:rPr>
                <w:noProof/>
                <w:webHidden/>
              </w:rPr>
              <w:fldChar w:fldCharType="end"/>
            </w:r>
          </w:hyperlink>
        </w:p>
        <w:p w14:paraId="3E3D3B9E" w14:textId="77777777" w:rsidR="0015720F" w:rsidRDefault="000A6013">
          <w:pPr>
            <w:pStyle w:val="TDC1"/>
            <w:tabs>
              <w:tab w:val="left" w:pos="432"/>
            </w:tabs>
            <w:rPr>
              <w:rFonts w:asciiTheme="minorHAnsi" w:eastAsiaTheme="minorEastAsia" w:hAnsiTheme="minorHAnsi" w:cstheme="minorBidi"/>
              <w:noProof/>
              <w:sz w:val="22"/>
              <w:szCs w:val="22"/>
            </w:rPr>
          </w:pPr>
          <w:hyperlink w:anchor="_Toc438246383" w:history="1">
            <w:r w:rsidR="0015720F" w:rsidRPr="00B86AE4">
              <w:rPr>
                <w:rStyle w:val="Hipervnculo"/>
                <w:noProof/>
              </w:rPr>
              <w:t>8.</w:t>
            </w:r>
            <w:r w:rsidR="0015720F">
              <w:rPr>
                <w:rFonts w:asciiTheme="minorHAnsi" w:eastAsiaTheme="minorEastAsia" w:hAnsiTheme="minorHAnsi" w:cstheme="minorBidi"/>
                <w:noProof/>
                <w:sz w:val="22"/>
                <w:szCs w:val="22"/>
              </w:rPr>
              <w:tab/>
            </w:r>
            <w:r w:rsidR="0015720F" w:rsidRPr="00B86AE4">
              <w:rPr>
                <w:rStyle w:val="Hipervnculo"/>
                <w:noProof/>
              </w:rPr>
              <w:t>Tamaño y Rendimiento</w:t>
            </w:r>
            <w:r w:rsidR="0015720F">
              <w:rPr>
                <w:noProof/>
                <w:webHidden/>
              </w:rPr>
              <w:tab/>
            </w:r>
            <w:r w:rsidR="0015720F">
              <w:rPr>
                <w:noProof/>
                <w:webHidden/>
              </w:rPr>
              <w:fldChar w:fldCharType="begin"/>
            </w:r>
            <w:r w:rsidR="0015720F">
              <w:rPr>
                <w:noProof/>
                <w:webHidden/>
              </w:rPr>
              <w:instrText xml:space="preserve"> PAGEREF _Toc438246383 \h </w:instrText>
            </w:r>
            <w:r w:rsidR="0015720F">
              <w:rPr>
                <w:noProof/>
                <w:webHidden/>
              </w:rPr>
            </w:r>
            <w:r w:rsidR="0015720F">
              <w:rPr>
                <w:noProof/>
                <w:webHidden/>
              </w:rPr>
              <w:fldChar w:fldCharType="separate"/>
            </w:r>
            <w:r w:rsidR="0015720F">
              <w:rPr>
                <w:noProof/>
                <w:webHidden/>
              </w:rPr>
              <w:t>6</w:t>
            </w:r>
            <w:r w:rsidR="0015720F">
              <w:rPr>
                <w:noProof/>
                <w:webHidden/>
              </w:rPr>
              <w:fldChar w:fldCharType="end"/>
            </w:r>
          </w:hyperlink>
        </w:p>
        <w:p w14:paraId="0CA11D2C" w14:textId="77777777" w:rsidR="00DD112B" w:rsidRDefault="00DD112B">
          <w:r>
            <w:rPr>
              <w:b/>
              <w:bCs/>
              <w:noProof/>
            </w:rPr>
            <w:fldChar w:fldCharType="end"/>
          </w:r>
        </w:p>
      </w:sdtContent>
    </w:sdt>
    <w:p w14:paraId="01E7E822" w14:textId="77777777" w:rsidR="008D51DB" w:rsidRDefault="00582661">
      <w:pPr>
        <w:pStyle w:val="Ttulo"/>
      </w:pPr>
      <w:r>
        <w:br w:type="page"/>
      </w:r>
      <w:r w:rsidR="000A6013">
        <w:lastRenderedPageBreak/>
        <w:fldChar w:fldCharType="begin"/>
      </w:r>
      <w:r w:rsidR="000A6013">
        <w:instrText xml:space="preserve"> TITLE  \* MERGEFORMAT </w:instrText>
      </w:r>
      <w:r w:rsidR="000A6013">
        <w:fldChar w:fldCharType="separate"/>
      </w:r>
      <w:r w:rsidR="003C7BB8">
        <w:t>Software Architecture Document</w:t>
      </w:r>
      <w:r w:rsidR="000A6013">
        <w:fldChar w:fldCharType="end"/>
      </w:r>
      <w:r>
        <w:t xml:space="preserve"> </w:t>
      </w:r>
    </w:p>
    <w:p w14:paraId="3D3C8353" w14:textId="77777777" w:rsidR="008D51DB" w:rsidRDefault="00F23D80">
      <w:pPr>
        <w:pStyle w:val="Ttulo1"/>
      </w:pPr>
      <w:bookmarkStart w:id="0" w:name="_Toc456598586"/>
      <w:bookmarkStart w:id="1" w:name="_Toc31531903"/>
      <w:bookmarkStart w:id="2" w:name="_Toc438246368"/>
      <w:r>
        <w:t>Introducció</w:t>
      </w:r>
      <w:r w:rsidR="00582661">
        <w:t>n</w:t>
      </w:r>
      <w:bookmarkEnd w:id="0"/>
      <w:bookmarkEnd w:id="1"/>
      <w:bookmarkEnd w:id="2"/>
    </w:p>
    <w:p w14:paraId="23FC3B65" w14:textId="77777777" w:rsidR="00A748FD" w:rsidRPr="00A748FD" w:rsidRDefault="00A748FD" w:rsidP="00A748FD">
      <w:pPr>
        <w:ind w:left="720"/>
        <w:rPr>
          <w:lang w:val="es-CR"/>
        </w:rPr>
      </w:pPr>
      <w:r w:rsidRPr="00A748FD">
        <w:rPr>
          <w:lang w:val="es-CR"/>
        </w:rPr>
        <w:t>Con esta sección del document</w:t>
      </w:r>
      <w:r>
        <w:rPr>
          <w:lang w:val="es-CR"/>
        </w:rPr>
        <w:t>o</w:t>
      </w:r>
      <w:r w:rsidRPr="00A748FD">
        <w:rPr>
          <w:lang w:val="es-CR"/>
        </w:rPr>
        <w:t xml:space="preserve"> se pretende introducir </w:t>
      </w:r>
      <w:r>
        <w:rPr>
          <w:lang w:val="es-CR"/>
        </w:rPr>
        <w:t>al lector en los aspectos referentes a la arquitectura del sistema de Gestión de Entrada de Documentos de la Municipalidad de Alajuelita.</w:t>
      </w:r>
    </w:p>
    <w:p w14:paraId="2FAD69CE" w14:textId="77777777" w:rsidR="00F23D80" w:rsidRDefault="00F23D80" w:rsidP="00F23D80">
      <w:pPr>
        <w:pStyle w:val="Ttulo2"/>
      </w:pPr>
      <w:bookmarkStart w:id="3" w:name="_Toc438246369"/>
      <w:r>
        <w:t>Propósito</w:t>
      </w:r>
      <w:bookmarkEnd w:id="3"/>
    </w:p>
    <w:p w14:paraId="6EFE05F6" w14:textId="77777777" w:rsidR="00A748FD" w:rsidRDefault="00A748FD" w:rsidP="00A748FD">
      <w:pPr>
        <w:ind w:left="720"/>
        <w:rPr>
          <w:lang w:val="es-CR"/>
        </w:rPr>
      </w:pPr>
      <w:r w:rsidRPr="00A748FD">
        <w:rPr>
          <w:lang w:val="es-CR"/>
        </w:rPr>
        <w:t xml:space="preserve">El propósito de este documento </w:t>
      </w:r>
      <w:r>
        <w:rPr>
          <w:lang w:val="es-CR"/>
        </w:rPr>
        <w:t>es brindar una visión general de la arquitectura del Sistema de Gestión de Entrada de documentos usando diagramas para representar diversos aspectos del sistema. Permitiendo así mostrar mejor las decisiones tomadas para el desarrollo de la primera iteración del sistema. Para tener un mejor entendimiento de este, se recomienda leer el documento de Especificación de Requerimientos de Software.</w:t>
      </w:r>
    </w:p>
    <w:p w14:paraId="6FBCEDB8" w14:textId="77777777" w:rsidR="008D51DB" w:rsidRDefault="00F23D80" w:rsidP="00F23D80">
      <w:pPr>
        <w:pStyle w:val="Ttulo2"/>
      </w:pPr>
      <w:bookmarkStart w:id="4" w:name="_Toc438246370"/>
      <w:r>
        <w:t>Alcance</w:t>
      </w:r>
      <w:bookmarkEnd w:id="4"/>
    </w:p>
    <w:p w14:paraId="3355A685" w14:textId="77777777" w:rsidR="00A748FD" w:rsidRDefault="00A748FD" w:rsidP="00A748FD">
      <w:pPr>
        <w:ind w:left="720"/>
        <w:rPr>
          <w:lang w:val="es-CR"/>
        </w:rPr>
      </w:pPr>
      <w:r w:rsidRPr="00A748FD">
        <w:rPr>
          <w:lang w:val="es-CR"/>
        </w:rPr>
        <w:t>El alcance de esta versión del document</w:t>
      </w:r>
      <w:r>
        <w:rPr>
          <w:lang w:val="es-CR"/>
        </w:rPr>
        <w:t>o</w:t>
      </w:r>
      <w:r w:rsidRPr="00A748FD">
        <w:rPr>
          <w:lang w:val="es-CR"/>
        </w:rPr>
        <w:t xml:space="preserve"> solo proporciona al lector informaci</w:t>
      </w:r>
      <w:r>
        <w:rPr>
          <w:lang w:val="es-CR"/>
        </w:rPr>
        <w:t>ón de las partes de la aplicación desarrolladas durante esta primera iteración. Las secciones abarcadas serán mostradas según la plataforma a la que corresponda:</w:t>
      </w:r>
    </w:p>
    <w:p w14:paraId="11387642" w14:textId="77777777" w:rsidR="00A748FD" w:rsidRDefault="00A748FD" w:rsidP="00A748FD">
      <w:pPr>
        <w:ind w:left="720"/>
        <w:rPr>
          <w:lang w:val="es-CR"/>
        </w:rPr>
      </w:pPr>
    </w:p>
    <w:p w14:paraId="14C72AF2" w14:textId="5FD61F6E" w:rsidR="00A748FD" w:rsidRDefault="00A748FD" w:rsidP="00ED1274">
      <w:pPr>
        <w:pStyle w:val="Ttulo4"/>
        <w:numPr>
          <w:ilvl w:val="0"/>
          <w:numId w:val="33"/>
        </w:numPr>
        <w:rPr>
          <w:lang w:val="es-CR"/>
        </w:rPr>
      </w:pPr>
      <w:r>
        <w:rPr>
          <w:lang w:val="es-CR"/>
        </w:rPr>
        <w:t>Plataforma Web</w:t>
      </w:r>
    </w:p>
    <w:p w14:paraId="5284A5B4" w14:textId="77777777" w:rsidR="005A5707" w:rsidRDefault="005A5707" w:rsidP="00A748FD">
      <w:pPr>
        <w:pStyle w:val="Prrafodelista"/>
        <w:numPr>
          <w:ilvl w:val="1"/>
          <w:numId w:val="33"/>
        </w:numPr>
        <w:rPr>
          <w:lang w:val="es-CR"/>
        </w:rPr>
      </w:pPr>
      <w:r>
        <w:rPr>
          <w:lang w:val="es-CR"/>
        </w:rPr>
        <w:t>Página de ingreso de documentos: Se mostrará únicamente a los roles de plataforma Cuenta con validación de información antes de ser almacenada en la base de datos.</w:t>
      </w:r>
    </w:p>
    <w:p w14:paraId="08B8687A" w14:textId="77777777" w:rsidR="005A5707" w:rsidRDefault="005A5707" w:rsidP="00A748FD">
      <w:pPr>
        <w:pStyle w:val="Prrafodelista"/>
        <w:numPr>
          <w:ilvl w:val="1"/>
          <w:numId w:val="33"/>
        </w:numPr>
        <w:rPr>
          <w:lang w:val="es-CR"/>
        </w:rPr>
      </w:pPr>
      <w:r>
        <w:rPr>
          <w:lang w:val="es-CR"/>
        </w:rPr>
        <w:t>Página de búsqueda de documentos: Habilitada para todos los roles, permitirá filtrar la información del sistema y mostrar registros fácilmente.</w:t>
      </w:r>
    </w:p>
    <w:p w14:paraId="271A5205" w14:textId="77777777" w:rsidR="005A5707" w:rsidRPr="00A748FD" w:rsidRDefault="005A5707" w:rsidP="00A748FD">
      <w:pPr>
        <w:pStyle w:val="Prrafodelista"/>
        <w:numPr>
          <w:ilvl w:val="1"/>
          <w:numId w:val="33"/>
        </w:numPr>
        <w:rPr>
          <w:lang w:val="es-CR"/>
        </w:rPr>
      </w:pPr>
      <w:r>
        <w:rPr>
          <w:lang w:val="es-CR"/>
        </w:rPr>
        <w:t>Página de Edición: Permite al rol de jefe de plataforma editar algún registro de la base introduciendo el código de este. Algunos datos no podrán ser alterados.</w:t>
      </w:r>
    </w:p>
    <w:p w14:paraId="1A765F2E" w14:textId="77777777" w:rsidR="00A748FD" w:rsidRDefault="00A748FD" w:rsidP="00A748FD">
      <w:pPr>
        <w:pStyle w:val="Prrafodelista"/>
        <w:numPr>
          <w:ilvl w:val="0"/>
          <w:numId w:val="33"/>
        </w:numPr>
        <w:rPr>
          <w:lang w:val="es-CR"/>
        </w:rPr>
      </w:pPr>
      <w:r>
        <w:rPr>
          <w:lang w:val="es-CR"/>
        </w:rPr>
        <w:t>Plataforma Móvil</w:t>
      </w:r>
    </w:p>
    <w:p w14:paraId="11EB9A6E" w14:textId="77777777" w:rsidR="005A5707" w:rsidRDefault="005A5707" w:rsidP="005A5707">
      <w:pPr>
        <w:pStyle w:val="Prrafodelista"/>
        <w:numPr>
          <w:ilvl w:val="1"/>
          <w:numId w:val="33"/>
        </w:numPr>
        <w:rPr>
          <w:lang w:val="es-CR"/>
        </w:rPr>
      </w:pPr>
      <w:r>
        <w:rPr>
          <w:lang w:val="es-CR"/>
        </w:rPr>
        <w:t>Autentificación de Usuarios, solamente el rol de plataformistas podrá ingresar al sistema móvil</w:t>
      </w:r>
    </w:p>
    <w:p w14:paraId="740307B8" w14:textId="77777777" w:rsidR="005A5707" w:rsidRPr="00A748FD" w:rsidRDefault="005A5707" w:rsidP="005A5707">
      <w:pPr>
        <w:pStyle w:val="Prrafodelista"/>
        <w:numPr>
          <w:ilvl w:val="1"/>
          <w:numId w:val="33"/>
        </w:numPr>
        <w:rPr>
          <w:lang w:val="es-CR"/>
        </w:rPr>
      </w:pPr>
      <w:r>
        <w:rPr>
          <w:lang w:val="es-CR"/>
        </w:rPr>
        <w:t>Ingreso de un nuevo documento: Estará habilitada esta opción para el plataformistas, podrá ingresar los mismos datos que en la página web. En caso de no existir comunicación con el servidor, se llevará a cabo un almacenamiento temporal de la información en la aplicación para luego ser almacenada en la base de datos.</w:t>
      </w:r>
    </w:p>
    <w:p w14:paraId="60A552A7" w14:textId="77777777" w:rsidR="00A748FD" w:rsidRPr="00A748FD" w:rsidRDefault="00A748FD" w:rsidP="00A748FD">
      <w:pPr>
        <w:ind w:left="720"/>
        <w:rPr>
          <w:lang w:val="es-CR"/>
        </w:rPr>
      </w:pPr>
    </w:p>
    <w:p w14:paraId="34E6F75D" w14:textId="77777777" w:rsidR="008D51DB" w:rsidRDefault="00F23D80">
      <w:pPr>
        <w:pStyle w:val="Ttulo2"/>
      </w:pPr>
      <w:bookmarkStart w:id="5" w:name="_Toc456598589"/>
      <w:bookmarkStart w:id="6" w:name="_Toc31531906"/>
      <w:bookmarkStart w:id="7" w:name="_Toc438246371"/>
      <w:r>
        <w:t>Definiciones</w:t>
      </w:r>
      <w:r w:rsidR="00582661">
        <w:t xml:space="preserve">, </w:t>
      </w:r>
      <w:r>
        <w:t>Acronimos</w:t>
      </w:r>
      <w:r w:rsidR="00582661">
        <w:t xml:space="preserve">, </w:t>
      </w:r>
      <w:bookmarkEnd w:id="5"/>
      <w:bookmarkEnd w:id="6"/>
      <w:r>
        <w:t>y Abreviaciones</w:t>
      </w:r>
      <w:bookmarkEnd w:id="7"/>
    </w:p>
    <w:p w14:paraId="7B5178D3" w14:textId="77777777" w:rsidR="00322598" w:rsidRPr="00A748FD" w:rsidRDefault="00322598" w:rsidP="00322598">
      <w:pPr>
        <w:rPr>
          <w:lang w:val="es-CR"/>
        </w:rPr>
      </w:pPr>
      <w:r w:rsidRPr="00A748FD">
        <w:rPr>
          <w:lang w:val="es-CR"/>
        </w:rPr>
        <w:tab/>
        <w:t>SAD: Software Architecture Document (Documento de Arquitectura Del Software).</w:t>
      </w:r>
    </w:p>
    <w:p w14:paraId="06A86BB1" w14:textId="77777777" w:rsidR="00322598" w:rsidRDefault="00322598" w:rsidP="00322598">
      <w:pPr>
        <w:rPr>
          <w:lang w:val="es-CR"/>
        </w:rPr>
      </w:pPr>
      <w:r w:rsidRPr="00972626">
        <w:rPr>
          <w:lang w:val="es-CR"/>
        </w:rPr>
        <w:tab/>
      </w:r>
      <w:r w:rsidRPr="00322598">
        <w:rPr>
          <w:lang w:val="es-CR"/>
        </w:rPr>
        <w:t>SRS: Software Requirements Specification (Especificaci</w:t>
      </w:r>
      <w:r>
        <w:rPr>
          <w:lang w:val="es-CR"/>
        </w:rPr>
        <w:t>ón de Requerimientos del Software).</w:t>
      </w:r>
    </w:p>
    <w:p w14:paraId="335C79DD" w14:textId="77777777" w:rsidR="00322598" w:rsidRPr="00E4430A" w:rsidRDefault="00322598" w:rsidP="00322598">
      <w:r>
        <w:rPr>
          <w:lang w:val="es-CR"/>
        </w:rPr>
        <w:tab/>
      </w:r>
      <w:r w:rsidR="00E4430A">
        <w:rPr>
          <w:lang w:val="es-CR"/>
        </w:rPr>
        <w:t xml:space="preserve">UML: </w:t>
      </w:r>
      <w:r w:rsidR="00E4430A">
        <w:t>Unified Modeling Language</w:t>
      </w:r>
      <w:r w:rsidR="00156D70">
        <w:t>.</w:t>
      </w:r>
    </w:p>
    <w:p w14:paraId="419E4852" w14:textId="77777777" w:rsidR="008D51DB" w:rsidRDefault="0088418D">
      <w:pPr>
        <w:pStyle w:val="Ttulo2"/>
      </w:pPr>
      <w:bookmarkStart w:id="8" w:name="_Toc438246372"/>
      <w:r>
        <w:t>Referencias</w:t>
      </w:r>
      <w:bookmarkEnd w:id="8"/>
    </w:p>
    <w:p w14:paraId="1ADE71CA" w14:textId="77777777" w:rsidR="00C70B86" w:rsidRPr="002F5AB0" w:rsidRDefault="00C70B86" w:rsidP="00C94D93">
      <w:pPr>
        <w:rPr>
          <w:lang w:val="es-CR"/>
        </w:rPr>
      </w:pPr>
      <w:r w:rsidRPr="00B24DB7">
        <w:rPr>
          <w:lang w:val="es-CR"/>
        </w:rPr>
        <w:tab/>
      </w:r>
      <w:r w:rsidRPr="00C70B86">
        <w:rPr>
          <w:lang w:val="es-CR"/>
        </w:rPr>
        <w:t>No existen referencias directas a otro documento en la extensi</w:t>
      </w:r>
      <w:r>
        <w:rPr>
          <w:lang w:val="es-CR"/>
        </w:rPr>
        <w:t xml:space="preserve">ón de este. </w:t>
      </w:r>
    </w:p>
    <w:p w14:paraId="0AE59EA5" w14:textId="77777777" w:rsidR="008D51DB" w:rsidRDefault="0088418D">
      <w:pPr>
        <w:pStyle w:val="Ttulo2"/>
      </w:pPr>
      <w:bookmarkStart w:id="9" w:name="_Toc438246373"/>
      <w:r>
        <w:t>Vista general</w:t>
      </w:r>
      <w:bookmarkEnd w:id="9"/>
    </w:p>
    <w:p w14:paraId="7A0702B4" w14:textId="3E85BCC3" w:rsidR="000735E2" w:rsidRPr="000735E2" w:rsidRDefault="00ED1274" w:rsidP="000735E2">
      <w:pPr>
        <w:ind w:left="720"/>
        <w:rPr>
          <w:lang w:val="es-CR"/>
        </w:rPr>
      </w:pPr>
      <w:r>
        <w:rPr>
          <w:lang w:val="es-CR"/>
        </w:rPr>
        <w:t>En este documento</w:t>
      </w:r>
      <w:r w:rsidR="000735E2" w:rsidRPr="000735E2">
        <w:rPr>
          <w:lang w:val="es-CR"/>
        </w:rPr>
        <w:t xml:space="preserve"> se visualizar</w:t>
      </w:r>
      <w:r>
        <w:rPr>
          <w:lang w:val="es-CR"/>
        </w:rPr>
        <w:t>á</w:t>
      </w:r>
      <w:r w:rsidR="000735E2" w:rsidRPr="000735E2">
        <w:rPr>
          <w:lang w:val="es-CR"/>
        </w:rPr>
        <w:t xml:space="preserve"> la representaci</w:t>
      </w:r>
      <w:r w:rsidR="000735E2">
        <w:rPr>
          <w:lang w:val="es-CR"/>
        </w:rPr>
        <w:t>ón arquitectónica, metas y limitaciones a nivel arquitectónico. Además de incluir vista de casos de uso, lógica, procesos, despliegue, implementación. Al final se abarcará eficiencia y calidad del sistema a desarrollar. Todo esto basado en el estándar de IEEE 1471.</w:t>
      </w:r>
    </w:p>
    <w:p w14:paraId="287D8588" w14:textId="77777777" w:rsidR="00322598" w:rsidRPr="00B24DB7" w:rsidRDefault="00322598" w:rsidP="00322598">
      <w:pPr>
        <w:rPr>
          <w:lang w:val="es-CR"/>
        </w:rPr>
      </w:pPr>
    </w:p>
    <w:p w14:paraId="1F856551" w14:textId="77777777" w:rsidR="008D51DB" w:rsidRDefault="000735E2">
      <w:pPr>
        <w:pStyle w:val="Ttulo1"/>
      </w:pPr>
      <w:bookmarkStart w:id="10" w:name="_Toc438246374"/>
      <w:r>
        <w:t>Representation</w:t>
      </w:r>
      <w:r w:rsidR="0088418D">
        <w:t xml:space="preserve"> Arquitectónica</w:t>
      </w:r>
      <w:bookmarkEnd w:id="10"/>
      <w:r w:rsidR="00582661">
        <w:t xml:space="preserve"> </w:t>
      </w:r>
    </w:p>
    <w:p w14:paraId="3DF7F124" w14:textId="77777777" w:rsidR="000F4745" w:rsidRDefault="000F4745" w:rsidP="000F4745">
      <w:pPr>
        <w:rPr>
          <w:b/>
          <w:lang w:val="es-CR"/>
        </w:rPr>
      </w:pPr>
      <w:r>
        <w:rPr>
          <w:lang w:val="es-CR"/>
        </w:rPr>
        <w:tab/>
      </w:r>
      <w:r>
        <w:rPr>
          <w:b/>
          <w:lang w:val="es-CR"/>
        </w:rPr>
        <w:t>Vista de Casos</w:t>
      </w:r>
      <w:r w:rsidR="000D33B3">
        <w:rPr>
          <w:b/>
          <w:lang w:val="es-CR"/>
        </w:rPr>
        <w:t xml:space="preserve"> de Uso</w:t>
      </w:r>
    </w:p>
    <w:p w14:paraId="42776FDC" w14:textId="77777777" w:rsidR="000F4745" w:rsidRPr="000F4745" w:rsidRDefault="000F4745" w:rsidP="000F4745">
      <w:pPr>
        <w:pStyle w:val="Prrafodelista"/>
        <w:numPr>
          <w:ilvl w:val="0"/>
          <w:numId w:val="29"/>
        </w:numPr>
        <w:rPr>
          <w:b/>
          <w:lang w:val="es-CR"/>
        </w:rPr>
      </w:pPr>
      <w:r>
        <w:rPr>
          <w:b/>
          <w:lang w:val="es-CR"/>
        </w:rPr>
        <w:t xml:space="preserve">Audiencia: </w:t>
      </w:r>
      <w:r w:rsidR="000735E2">
        <w:rPr>
          <w:lang w:val="es-CR"/>
        </w:rPr>
        <w:t>Todos los interesados en el proyecto.</w:t>
      </w:r>
    </w:p>
    <w:p w14:paraId="1B587878" w14:textId="77777777" w:rsidR="000F4745" w:rsidRPr="000F4745" w:rsidRDefault="000D33B3" w:rsidP="000F4745">
      <w:pPr>
        <w:pStyle w:val="Prrafodelista"/>
        <w:numPr>
          <w:ilvl w:val="0"/>
          <w:numId w:val="29"/>
        </w:numPr>
        <w:rPr>
          <w:b/>
          <w:lang w:val="es-CR"/>
        </w:rPr>
      </w:pPr>
      <w:r>
        <w:rPr>
          <w:b/>
          <w:lang w:val="es-CR"/>
        </w:rPr>
        <w:lastRenderedPageBreak/>
        <w:t>Descripción</w:t>
      </w:r>
      <w:r w:rsidR="000F4745">
        <w:rPr>
          <w:b/>
          <w:lang w:val="es-CR"/>
        </w:rPr>
        <w:t xml:space="preserve">: </w:t>
      </w:r>
      <w:r>
        <w:rPr>
          <w:lang w:val="es-CR"/>
        </w:rPr>
        <w:t>Describe lo</w:t>
      </w:r>
      <w:r w:rsidR="000735E2">
        <w:rPr>
          <w:lang w:val="es-CR"/>
        </w:rPr>
        <w:t>s casos de uso de la primera iteración</w:t>
      </w:r>
    </w:p>
    <w:p w14:paraId="268863DB" w14:textId="77777777" w:rsidR="000F4745" w:rsidRDefault="000F4745" w:rsidP="000F4745">
      <w:pPr>
        <w:pStyle w:val="Prrafodelista"/>
        <w:numPr>
          <w:ilvl w:val="0"/>
          <w:numId w:val="29"/>
        </w:numPr>
        <w:rPr>
          <w:b/>
          <w:lang w:val="es-CR"/>
        </w:rPr>
      </w:pPr>
      <w:r>
        <w:rPr>
          <w:b/>
          <w:lang w:val="es-CR"/>
        </w:rPr>
        <w:t>Artefactos relacionados:</w:t>
      </w:r>
      <w:r w:rsidR="000D33B3">
        <w:rPr>
          <w:b/>
          <w:lang w:val="es-CR"/>
        </w:rPr>
        <w:t xml:space="preserve"> </w:t>
      </w:r>
      <w:r w:rsidR="000D33B3">
        <w:rPr>
          <w:lang w:val="es-CR"/>
        </w:rPr>
        <w:t>Diagrama de casos de uso.</w:t>
      </w:r>
    </w:p>
    <w:p w14:paraId="252AC9E3" w14:textId="77777777" w:rsidR="000F4745" w:rsidRDefault="000F4745" w:rsidP="000F4745">
      <w:pPr>
        <w:rPr>
          <w:b/>
          <w:lang w:val="es-CR"/>
        </w:rPr>
      </w:pPr>
      <w:r>
        <w:rPr>
          <w:b/>
          <w:lang w:val="es-CR"/>
        </w:rPr>
        <w:tab/>
        <w:t>Vista L</w:t>
      </w:r>
      <w:r w:rsidR="000D33B3">
        <w:rPr>
          <w:b/>
          <w:lang w:val="es-CR"/>
        </w:rPr>
        <w:t>ógica</w:t>
      </w:r>
    </w:p>
    <w:p w14:paraId="77E74628" w14:textId="77777777" w:rsidR="000F4745" w:rsidRPr="000735E2" w:rsidRDefault="000F4745" w:rsidP="000F4745">
      <w:pPr>
        <w:pStyle w:val="Prrafodelista"/>
        <w:numPr>
          <w:ilvl w:val="0"/>
          <w:numId w:val="29"/>
        </w:numPr>
        <w:rPr>
          <w:b/>
          <w:lang w:val="es-CR"/>
        </w:rPr>
      </w:pPr>
      <w:r>
        <w:rPr>
          <w:b/>
          <w:lang w:val="es-CR"/>
        </w:rPr>
        <w:t xml:space="preserve">Audiencia: </w:t>
      </w:r>
      <w:r w:rsidR="000735E2">
        <w:rPr>
          <w:b/>
          <w:lang w:val="es-CR"/>
        </w:rPr>
        <w:t xml:space="preserve"> </w:t>
      </w:r>
      <w:r w:rsidR="000735E2">
        <w:rPr>
          <w:lang w:val="es-CR"/>
        </w:rPr>
        <w:t>Personal de Informática de la Municipalidad.</w:t>
      </w:r>
    </w:p>
    <w:p w14:paraId="0ADA56D6" w14:textId="77777777" w:rsidR="000F4745" w:rsidRPr="000F4745" w:rsidRDefault="000735E2" w:rsidP="000735E2">
      <w:pPr>
        <w:pStyle w:val="Prrafodelista"/>
        <w:numPr>
          <w:ilvl w:val="0"/>
          <w:numId w:val="29"/>
        </w:numPr>
        <w:rPr>
          <w:b/>
          <w:lang w:val="es-CR"/>
        </w:rPr>
      </w:pPr>
      <w:r>
        <w:rPr>
          <w:b/>
          <w:lang w:val="es-CR"/>
        </w:rPr>
        <w:t xml:space="preserve">Descripción: </w:t>
      </w:r>
      <w:r>
        <w:rPr>
          <w:lang w:val="es-CR"/>
        </w:rPr>
        <w:t xml:space="preserve"> Se muestra el sistema por capas y el comportamiento de los casos de uso</w:t>
      </w:r>
    </w:p>
    <w:p w14:paraId="72BD369A" w14:textId="77777777" w:rsidR="00517034" w:rsidRPr="00A2270D" w:rsidRDefault="000F4745" w:rsidP="00517034">
      <w:pPr>
        <w:pStyle w:val="Prrafodelista"/>
        <w:numPr>
          <w:ilvl w:val="0"/>
          <w:numId w:val="29"/>
        </w:numPr>
        <w:rPr>
          <w:b/>
          <w:lang w:val="es-CR"/>
        </w:rPr>
      </w:pPr>
      <w:r>
        <w:rPr>
          <w:b/>
          <w:lang w:val="es-CR"/>
        </w:rPr>
        <w:t>Artefactos relacionados:</w:t>
      </w:r>
      <w:r w:rsidR="000D33B3">
        <w:rPr>
          <w:b/>
          <w:lang w:val="es-CR"/>
        </w:rPr>
        <w:t xml:space="preserve"> </w:t>
      </w:r>
      <w:r w:rsidR="000D33B3">
        <w:rPr>
          <w:lang w:val="es-CR"/>
        </w:rPr>
        <w:t>Di</w:t>
      </w:r>
      <w:r w:rsidR="00784796">
        <w:rPr>
          <w:lang w:val="es-CR"/>
        </w:rPr>
        <w:t>agrama de paquetes y diagramas de secuencia.</w:t>
      </w:r>
    </w:p>
    <w:p w14:paraId="23218E1F" w14:textId="77777777" w:rsidR="000F4745" w:rsidRDefault="000F4745" w:rsidP="002948F8">
      <w:pPr>
        <w:rPr>
          <w:b/>
          <w:lang w:val="es-CR"/>
        </w:rPr>
      </w:pPr>
      <w:r>
        <w:rPr>
          <w:b/>
          <w:lang w:val="es-CR"/>
        </w:rPr>
        <w:tab/>
      </w:r>
      <w:r w:rsidR="000D33B3">
        <w:rPr>
          <w:lang w:val="es-CR"/>
        </w:rPr>
        <w:t xml:space="preserve"> </w:t>
      </w:r>
    </w:p>
    <w:p w14:paraId="0541AF8E" w14:textId="77777777" w:rsidR="000D33B3" w:rsidRDefault="000D33B3" w:rsidP="000D33B3">
      <w:pPr>
        <w:rPr>
          <w:b/>
          <w:lang w:val="es-CR"/>
        </w:rPr>
      </w:pPr>
      <w:r>
        <w:rPr>
          <w:b/>
          <w:lang w:val="es-CR"/>
        </w:rPr>
        <w:tab/>
        <w:t>Vista de Despliegue</w:t>
      </w:r>
    </w:p>
    <w:p w14:paraId="0A196D6C" w14:textId="77777777" w:rsidR="000D33B3" w:rsidRPr="000735E2" w:rsidRDefault="000D33B3" w:rsidP="000735E2">
      <w:pPr>
        <w:pStyle w:val="Prrafodelista"/>
        <w:numPr>
          <w:ilvl w:val="0"/>
          <w:numId w:val="29"/>
        </w:numPr>
        <w:rPr>
          <w:b/>
          <w:lang w:val="es-CR"/>
        </w:rPr>
      </w:pPr>
      <w:r>
        <w:rPr>
          <w:b/>
          <w:lang w:val="es-CR"/>
        </w:rPr>
        <w:t xml:space="preserve">Audiencia: </w:t>
      </w:r>
      <w:r w:rsidR="00A971AF">
        <w:rPr>
          <w:lang w:val="es-CR"/>
        </w:rPr>
        <w:t>Programadores.</w:t>
      </w:r>
    </w:p>
    <w:p w14:paraId="19A2838F" w14:textId="77777777" w:rsidR="000735E2" w:rsidRPr="000735E2" w:rsidRDefault="000735E2" w:rsidP="000735E2">
      <w:pPr>
        <w:pStyle w:val="Prrafodelista"/>
        <w:numPr>
          <w:ilvl w:val="0"/>
          <w:numId w:val="29"/>
        </w:numPr>
        <w:rPr>
          <w:b/>
          <w:lang w:val="es-CR"/>
        </w:rPr>
      </w:pPr>
      <w:r>
        <w:rPr>
          <w:b/>
          <w:lang w:val="es-CR"/>
        </w:rPr>
        <w:t xml:space="preserve">Descripción: </w:t>
      </w:r>
      <w:r>
        <w:rPr>
          <w:lang w:val="es-CR"/>
        </w:rPr>
        <w:t>Se muestra las interfaces y componentes que interactúan con el sistema.</w:t>
      </w:r>
    </w:p>
    <w:p w14:paraId="4A8B207C" w14:textId="77777777" w:rsidR="000D33B3" w:rsidRPr="000D33B3" w:rsidRDefault="000D33B3" w:rsidP="000D33B3">
      <w:pPr>
        <w:pStyle w:val="Prrafodelista"/>
        <w:numPr>
          <w:ilvl w:val="0"/>
          <w:numId w:val="29"/>
        </w:numPr>
        <w:rPr>
          <w:b/>
          <w:lang w:val="es-CR"/>
        </w:rPr>
      </w:pPr>
      <w:r>
        <w:rPr>
          <w:b/>
          <w:lang w:val="es-CR"/>
        </w:rPr>
        <w:t>Artefactos relacionados:</w:t>
      </w:r>
      <w:r w:rsidR="00A07012">
        <w:rPr>
          <w:b/>
          <w:lang w:val="es-CR"/>
        </w:rPr>
        <w:t xml:space="preserve"> </w:t>
      </w:r>
      <w:r w:rsidR="00A07012">
        <w:rPr>
          <w:lang w:val="es-CR"/>
        </w:rPr>
        <w:t>Diagrama de despliegue</w:t>
      </w:r>
      <w:r w:rsidR="0053635C">
        <w:rPr>
          <w:lang w:val="es-CR"/>
        </w:rPr>
        <w:t>.</w:t>
      </w:r>
    </w:p>
    <w:p w14:paraId="0D0294BD" w14:textId="77777777" w:rsidR="000F4745" w:rsidRPr="00E011E2" w:rsidRDefault="000F4745" w:rsidP="002948F8">
      <w:pPr>
        <w:rPr>
          <w:b/>
          <w:lang w:val="es-CR"/>
        </w:rPr>
      </w:pPr>
      <w:r>
        <w:rPr>
          <w:b/>
          <w:lang w:val="es-CR"/>
        </w:rPr>
        <w:tab/>
      </w:r>
    </w:p>
    <w:p w14:paraId="092ADC7D" w14:textId="77777777" w:rsidR="000735E2" w:rsidRDefault="0088418D" w:rsidP="000735E2">
      <w:pPr>
        <w:pStyle w:val="Ttulo1"/>
      </w:pPr>
      <w:bookmarkStart w:id="11" w:name="_Toc438246375"/>
      <w:r>
        <w:t>Metas y restricciones arquitectónicas</w:t>
      </w:r>
      <w:bookmarkEnd w:id="11"/>
    </w:p>
    <w:p w14:paraId="6F4D3423" w14:textId="77777777" w:rsidR="000735E2" w:rsidRDefault="000735E2" w:rsidP="000735E2">
      <w:pPr>
        <w:ind w:left="720"/>
        <w:rPr>
          <w:lang w:val="es-CR"/>
        </w:rPr>
      </w:pPr>
      <w:r>
        <w:rPr>
          <w:lang w:val="es-CR"/>
        </w:rPr>
        <w:t>Para el desarrollo de la primera iteración se desarrolla con las siguientes restricciones a nivel arquitectónico:</w:t>
      </w:r>
    </w:p>
    <w:p w14:paraId="373B1B9D" w14:textId="77777777" w:rsidR="000735E2" w:rsidRDefault="000735E2" w:rsidP="000735E2">
      <w:pPr>
        <w:pStyle w:val="Prrafodelista"/>
        <w:numPr>
          <w:ilvl w:val="0"/>
          <w:numId w:val="35"/>
        </w:numPr>
        <w:rPr>
          <w:lang w:val="es-CR"/>
        </w:rPr>
      </w:pPr>
      <w:r>
        <w:rPr>
          <w:lang w:val="es-CR"/>
        </w:rPr>
        <w:t>Para reproducir lo más posible el ambiente de producción se trabaja con SQL server 2008 R2, dentro de una red local.</w:t>
      </w:r>
    </w:p>
    <w:p w14:paraId="7E36B45C" w14:textId="77777777" w:rsidR="000735E2" w:rsidRPr="000735E2" w:rsidRDefault="000735E2" w:rsidP="000735E2">
      <w:pPr>
        <w:pStyle w:val="Prrafodelista"/>
        <w:numPr>
          <w:ilvl w:val="0"/>
          <w:numId w:val="35"/>
        </w:numPr>
        <w:rPr>
          <w:lang w:val="es-CR"/>
        </w:rPr>
      </w:pPr>
      <w:r>
        <w:rPr>
          <w:lang w:val="es-CR"/>
        </w:rPr>
        <w:t>El IDE seleccionado es el Visual Studio 2012 por lo que se debe de trabajar en un ambiente de desarrollo no tan moderno.</w:t>
      </w:r>
    </w:p>
    <w:p w14:paraId="469B0108" w14:textId="77777777" w:rsidR="000735E2" w:rsidRPr="000735E2" w:rsidRDefault="000735E2" w:rsidP="000735E2">
      <w:pPr>
        <w:ind w:left="720"/>
        <w:rPr>
          <w:lang w:val="es-CR"/>
        </w:rPr>
      </w:pPr>
    </w:p>
    <w:p w14:paraId="50EE7DED" w14:textId="77777777" w:rsidR="008D51DB" w:rsidRDefault="0088418D">
      <w:pPr>
        <w:pStyle w:val="Ttulo1"/>
        <w:rPr>
          <w:lang w:val="es-CR"/>
        </w:rPr>
      </w:pPr>
      <w:bookmarkStart w:id="12" w:name="_Toc438246376"/>
      <w:r w:rsidRPr="00C94D93">
        <w:rPr>
          <w:lang w:val="es-CR"/>
        </w:rPr>
        <w:t>Vista de Casos de Uso</w:t>
      </w:r>
      <w:bookmarkEnd w:id="12"/>
    </w:p>
    <w:p w14:paraId="546A774D" w14:textId="77777777" w:rsidR="000735E2" w:rsidRDefault="000735E2" w:rsidP="000735E2">
      <w:pPr>
        <w:ind w:left="720"/>
        <w:rPr>
          <w:lang w:val="es-CR"/>
        </w:rPr>
      </w:pPr>
    </w:p>
    <w:p w14:paraId="1B1A82EA" w14:textId="77777777" w:rsidR="000735E2" w:rsidRDefault="00BF1FA2" w:rsidP="00BF1FA2">
      <w:pPr>
        <w:ind w:left="720"/>
        <w:rPr>
          <w:lang w:val="es-CR"/>
        </w:rPr>
      </w:pPr>
      <w:r>
        <w:rPr>
          <w:lang w:val="es-CR"/>
        </w:rPr>
        <w:t>A continuación, se muestran los casos de usos que se implementaran en la primera iteración del sistema. Se mostrarán divididos según corresponda a la plataforma:</w:t>
      </w:r>
    </w:p>
    <w:p w14:paraId="4E1CA76F" w14:textId="77777777" w:rsidR="00BF1FA2" w:rsidRDefault="00BF1FA2" w:rsidP="00BF1FA2">
      <w:pPr>
        <w:ind w:left="720"/>
        <w:rPr>
          <w:lang w:val="es-CR"/>
        </w:rPr>
      </w:pPr>
    </w:p>
    <w:p w14:paraId="628B88CB" w14:textId="77777777" w:rsidR="00BF1FA2" w:rsidRPr="00BF1FA2" w:rsidRDefault="00BF1FA2" w:rsidP="00BF1FA2">
      <w:pPr>
        <w:ind w:left="720"/>
        <w:rPr>
          <w:b/>
          <w:lang w:val="es-CR"/>
        </w:rPr>
      </w:pPr>
      <w:r>
        <w:rPr>
          <w:b/>
          <w:lang w:val="es-CR"/>
        </w:rPr>
        <w:t>Plataforma Web</w:t>
      </w:r>
    </w:p>
    <w:p w14:paraId="6DDCB3B6" w14:textId="77777777" w:rsidR="00BF1FA2" w:rsidRPr="00BF1FA2" w:rsidRDefault="00BF1FA2" w:rsidP="00BF1FA2">
      <w:pPr>
        <w:pStyle w:val="Prrafodelista"/>
        <w:numPr>
          <w:ilvl w:val="0"/>
          <w:numId w:val="46"/>
        </w:numPr>
        <w:rPr>
          <w:lang w:val="es-CR"/>
        </w:rPr>
      </w:pPr>
      <w:r w:rsidRPr="00BF1FA2">
        <w:rPr>
          <w:lang w:val="es-CR"/>
        </w:rPr>
        <w:t xml:space="preserve">Crear un nuevo ingreso de documento </w:t>
      </w:r>
    </w:p>
    <w:p w14:paraId="49281927" w14:textId="77777777" w:rsidR="00BF1FA2" w:rsidRPr="00BF1FA2" w:rsidRDefault="00BF1FA2" w:rsidP="00BF1FA2">
      <w:pPr>
        <w:pStyle w:val="Prrafodelista"/>
        <w:numPr>
          <w:ilvl w:val="0"/>
          <w:numId w:val="46"/>
        </w:numPr>
        <w:rPr>
          <w:lang w:val="es-CR"/>
        </w:rPr>
      </w:pPr>
      <w:r w:rsidRPr="00BF1FA2">
        <w:rPr>
          <w:lang w:val="es-CR"/>
        </w:rPr>
        <w:t xml:space="preserve">Editar trámite   </w:t>
      </w:r>
    </w:p>
    <w:p w14:paraId="3794CFED" w14:textId="77777777" w:rsidR="00BF1FA2" w:rsidRPr="00BF1FA2" w:rsidRDefault="00BF1FA2" w:rsidP="00BF1FA2">
      <w:pPr>
        <w:pStyle w:val="Prrafodelista"/>
        <w:numPr>
          <w:ilvl w:val="0"/>
          <w:numId w:val="46"/>
        </w:numPr>
        <w:rPr>
          <w:lang w:val="es-CR"/>
        </w:rPr>
      </w:pPr>
      <w:r w:rsidRPr="00BF1FA2">
        <w:rPr>
          <w:lang w:val="es-CR"/>
        </w:rPr>
        <w:t xml:space="preserve">Filtrar notificaciones por fecha   </w:t>
      </w:r>
    </w:p>
    <w:p w14:paraId="5944A34E" w14:textId="77777777" w:rsidR="00BF1FA2" w:rsidRPr="00BF1FA2" w:rsidRDefault="00BF1FA2" w:rsidP="00BF1FA2">
      <w:pPr>
        <w:pStyle w:val="Prrafodelista"/>
        <w:numPr>
          <w:ilvl w:val="0"/>
          <w:numId w:val="46"/>
        </w:numPr>
        <w:rPr>
          <w:lang w:val="es-CR"/>
        </w:rPr>
      </w:pPr>
      <w:r w:rsidRPr="00BF1FA2">
        <w:rPr>
          <w:lang w:val="es-CR"/>
        </w:rPr>
        <w:t xml:space="preserve">Filtrar notificaciones por plataformista   </w:t>
      </w:r>
    </w:p>
    <w:p w14:paraId="225E1189" w14:textId="1D4E2CD5" w:rsidR="00BF1FA2" w:rsidRPr="00BF1FA2" w:rsidRDefault="00BF1FA2" w:rsidP="00ED1274">
      <w:pPr>
        <w:pStyle w:val="Prrafodelista"/>
        <w:numPr>
          <w:ilvl w:val="0"/>
          <w:numId w:val="46"/>
        </w:numPr>
        <w:rPr>
          <w:lang w:val="es-CR"/>
        </w:rPr>
      </w:pPr>
      <w:r w:rsidRPr="00BF1FA2">
        <w:rPr>
          <w:lang w:val="es-CR"/>
        </w:rPr>
        <w:t xml:space="preserve">Filtrar notificaciones por departamento  </w:t>
      </w:r>
    </w:p>
    <w:p w14:paraId="19169CC0" w14:textId="77777777" w:rsidR="00BF1FA2" w:rsidRPr="00BF1FA2" w:rsidRDefault="00BF1FA2" w:rsidP="00BF1FA2">
      <w:pPr>
        <w:pStyle w:val="Prrafodelista"/>
        <w:numPr>
          <w:ilvl w:val="0"/>
          <w:numId w:val="46"/>
        </w:numPr>
        <w:rPr>
          <w:lang w:val="es-CR"/>
        </w:rPr>
      </w:pPr>
      <w:r w:rsidRPr="00BF1FA2">
        <w:rPr>
          <w:lang w:val="es-CR"/>
        </w:rPr>
        <w:t xml:space="preserve">Buscar tramites por número de seguimiento </w:t>
      </w:r>
    </w:p>
    <w:p w14:paraId="35A66719" w14:textId="77777777" w:rsidR="00BF1FA2" w:rsidRPr="00BF1FA2" w:rsidRDefault="00BF1FA2" w:rsidP="00BF1FA2">
      <w:pPr>
        <w:pStyle w:val="Prrafodelista"/>
        <w:numPr>
          <w:ilvl w:val="0"/>
          <w:numId w:val="46"/>
        </w:numPr>
        <w:rPr>
          <w:lang w:val="es-CR"/>
        </w:rPr>
      </w:pPr>
      <w:r w:rsidRPr="00BF1FA2">
        <w:rPr>
          <w:lang w:val="es-CR"/>
        </w:rPr>
        <w:t>Crear un nuevo ingreso de documento(app)</w:t>
      </w:r>
    </w:p>
    <w:p w14:paraId="4680806E" w14:textId="77777777" w:rsidR="00BF1FA2" w:rsidRDefault="00BF1FA2" w:rsidP="00BF1FA2">
      <w:pPr>
        <w:pStyle w:val="paragraph"/>
        <w:spacing w:before="0" w:beforeAutospacing="0" w:after="0" w:afterAutospacing="0"/>
        <w:ind w:left="720"/>
        <w:textAlignment w:val="baseline"/>
        <w:rPr>
          <w:rStyle w:val="normaltextrun"/>
          <w:rFonts w:ascii="Calibri" w:hAnsi="Calibri" w:cs="Calibri"/>
          <w:b/>
          <w:sz w:val="22"/>
          <w:szCs w:val="22"/>
        </w:rPr>
      </w:pPr>
      <w:r>
        <w:rPr>
          <w:rStyle w:val="normaltextrun"/>
          <w:rFonts w:ascii="Calibri" w:hAnsi="Calibri" w:cs="Calibri"/>
          <w:b/>
          <w:sz w:val="22"/>
          <w:szCs w:val="22"/>
        </w:rPr>
        <w:t>Plataforma Móvil</w:t>
      </w:r>
    </w:p>
    <w:p w14:paraId="50378867" w14:textId="77777777" w:rsidR="00BF1FA2" w:rsidRDefault="00BF1FA2" w:rsidP="00BF1FA2">
      <w:pPr>
        <w:pStyle w:val="paragraph"/>
        <w:numPr>
          <w:ilvl w:val="0"/>
          <w:numId w:val="48"/>
        </w:numPr>
        <w:spacing w:before="0" w:beforeAutospacing="0" w:after="0" w:afterAutospacing="0"/>
        <w:textAlignment w:val="baseline"/>
        <w:rPr>
          <w:sz w:val="20"/>
          <w:szCs w:val="20"/>
          <w:lang w:eastAsia="en-US"/>
        </w:rPr>
      </w:pPr>
      <w:r w:rsidRPr="00BF1FA2">
        <w:rPr>
          <w:sz w:val="20"/>
          <w:szCs w:val="20"/>
          <w:lang w:eastAsia="en-US"/>
        </w:rPr>
        <w:t>Crear un nuevo ingreso de documento(app)</w:t>
      </w:r>
    </w:p>
    <w:p w14:paraId="755DB560" w14:textId="77777777" w:rsidR="00A87F42" w:rsidRDefault="00A87F42" w:rsidP="00A87F42">
      <w:pPr>
        <w:pStyle w:val="paragraph"/>
        <w:spacing w:before="0" w:beforeAutospacing="0" w:after="0" w:afterAutospacing="0"/>
        <w:ind w:left="720"/>
        <w:textAlignment w:val="baseline"/>
        <w:rPr>
          <w:sz w:val="20"/>
          <w:szCs w:val="20"/>
          <w:lang w:eastAsia="en-US"/>
        </w:rPr>
      </w:pPr>
    </w:p>
    <w:p w14:paraId="4EC10665" w14:textId="77777777" w:rsidR="00A87F42" w:rsidRPr="00BF1FA2" w:rsidRDefault="00A87F42" w:rsidP="00A87F42">
      <w:pPr>
        <w:pStyle w:val="paragraph"/>
        <w:spacing w:before="0" w:beforeAutospacing="0" w:after="0" w:afterAutospacing="0"/>
        <w:ind w:left="720"/>
        <w:textAlignment w:val="baseline"/>
        <w:rPr>
          <w:sz w:val="20"/>
          <w:szCs w:val="20"/>
          <w:lang w:eastAsia="en-US"/>
        </w:rPr>
      </w:pPr>
      <w:r>
        <w:rPr>
          <w:noProof/>
        </w:rPr>
        <w:lastRenderedPageBreak/>
        <w:drawing>
          <wp:inline distT="0" distB="0" distL="0" distR="0" wp14:anchorId="40F088EA" wp14:editId="07777777">
            <wp:extent cx="5943600" cy="4452323"/>
            <wp:effectExtent l="0" t="0" r="0" b="5715"/>
            <wp:docPr id="2" name="Imagen 2" descr="C:\Users\sofia\AppData\Local\Microsoft\Windows\INetCacheContent.Word\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ia\AppData\Local\Microsoft\Windows\INetCacheContent.Word\Casos de u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2323"/>
                    </a:xfrm>
                    <a:prstGeom prst="rect">
                      <a:avLst/>
                    </a:prstGeom>
                    <a:noFill/>
                    <a:ln>
                      <a:noFill/>
                    </a:ln>
                  </pic:spPr>
                </pic:pic>
              </a:graphicData>
            </a:graphic>
          </wp:inline>
        </w:drawing>
      </w:r>
    </w:p>
    <w:p w14:paraId="6E3EC716" w14:textId="77777777" w:rsidR="00DD0643" w:rsidRDefault="00DD0643" w:rsidP="00DD0643">
      <w:pPr>
        <w:rPr>
          <w:lang w:val="es-CR"/>
        </w:rPr>
      </w:pPr>
    </w:p>
    <w:p w14:paraId="2D59DBD1" w14:textId="77777777" w:rsidR="00DD0643" w:rsidRDefault="00DD0643" w:rsidP="00DD0643">
      <w:pPr>
        <w:rPr>
          <w:lang w:val="es-CR"/>
        </w:rPr>
      </w:pPr>
    </w:p>
    <w:p w14:paraId="6EC1582A" w14:textId="2051C937" w:rsidR="00DD0643" w:rsidRDefault="00DD0643" w:rsidP="00DD0643">
      <w:pPr>
        <w:rPr>
          <w:lang w:val="es-CR"/>
        </w:rPr>
      </w:pPr>
    </w:p>
    <w:p w14:paraId="568BE53B" w14:textId="77777777" w:rsidR="00DD0643" w:rsidRDefault="00DD0643" w:rsidP="00DD0643">
      <w:pPr>
        <w:rPr>
          <w:lang w:val="es-CR"/>
        </w:rPr>
      </w:pPr>
    </w:p>
    <w:p w14:paraId="1B4473CE" w14:textId="77777777" w:rsidR="00A2270D" w:rsidRPr="00B24DB7" w:rsidRDefault="00A2270D" w:rsidP="00A2270D">
      <w:pPr>
        <w:pStyle w:val="Textoindependiente"/>
        <w:rPr>
          <w:lang w:val="es-CR"/>
        </w:rPr>
      </w:pPr>
    </w:p>
    <w:p w14:paraId="30C65857" w14:textId="77777777" w:rsidR="00BE7205" w:rsidRDefault="0088418D" w:rsidP="00BE7205">
      <w:pPr>
        <w:pStyle w:val="Ttulo1"/>
      </w:pPr>
      <w:bookmarkStart w:id="13" w:name="_Toc438246377"/>
      <w:r>
        <w:t>Vista Lógica</w:t>
      </w:r>
      <w:bookmarkEnd w:id="13"/>
    </w:p>
    <w:p w14:paraId="79A5D6F3" w14:textId="77777777" w:rsidR="00BA4634" w:rsidRPr="00BA4634" w:rsidRDefault="00BA4634" w:rsidP="00BA4634">
      <w:pPr>
        <w:ind w:left="720"/>
        <w:rPr>
          <w:lang w:val="es-CR"/>
        </w:rPr>
      </w:pPr>
      <w:r w:rsidRPr="00BA4634">
        <w:rPr>
          <w:lang w:val="es-CR"/>
        </w:rPr>
        <w:t>En esta sección del documento se describe a nivel l</w:t>
      </w:r>
      <w:r>
        <w:rPr>
          <w:lang w:val="es-CR"/>
        </w:rPr>
        <w:t>ógico la visión arquitectónica del sistema,</w:t>
      </w:r>
    </w:p>
    <w:p w14:paraId="2A319D60" w14:textId="77777777" w:rsidR="008D51DB" w:rsidRDefault="0088418D">
      <w:pPr>
        <w:pStyle w:val="Ttulo2"/>
      </w:pPr>
      <w:bookmarkStart w:id="14" w:name="_Toc438246378"/>
      <w:r>
        <w:t>Vista general</w:t>
      </w:r>
      <w:bookmarkEnd w:id="14"/>
    </w:p>
    <w:p w14:paraId="5251142E" w14:textId="77777777" w:rsidR="00BA4634" w:rsidRDefault="00BA4634" w:rsidP="00BA4634">
      <w:pPr>
        <w:ind w:left="720"/>
        <w:rPr>
          <w:lang w:val="es-CR"/>
        </w:rPr>
      </w:pPr>
      <w:r w:rsidRPr="00BA4634">
        <w:rPr>
          <w:lang w:val="es-CR"/>
        </w:rPr>
        <w:t>El Sistema se divide en tres partes principal</w:t>
      </w:r>
      <w:r>
        <w:rPr>
          <w:lang w:val="es-CR"/>
        </w:rPr>
        <w:t>es:</w:t>
      </w:r>
    </w:p>
    <w:p w14:paraId="63A3562C" w14:textId="77777777" w:rsidR="00BA4634" w:rsidRDefault="00BA4634" w:rsidP="00BA4634">
      <w:pPr>
        <w:pStyle w:val="Prrafodelista"/>
        <w:numPr>
          <w:ilvl w:val="0"/>
          <w:numId w:val="49"/>
        </w:numPr>
        <w:rPr>
          <w:lang w:val="es-CR"/>
        </w:rPr>
      </w:pPr>
      <w:r>
        <w:rPr>
          <w:lang w:val="es-CR"/>
        </w:rPr>
        <w:t>Una aplicación móvil usada solo por las plataformistas.</w:t>
      </w:r>
    </w:p>
    <w:p w14:paraId="0CAEEA48" w14:textId="77777777" w:rsidR="00BA4634" w:rsidRDefault="00BA4634" w:rsidP="00BA4634">
      <w:pPr>
        <w:pStyle w:val="Prrafodelista"/>
        <w:numPr>
          <w:ilvl w:val="0"/>
          <w:numId w:val="49"/>
        </w:numPr>
        <w:rPr>
          <w:lang w:val="es-CR"/>
        </w:rPr>
      </w:pPr>
      <w:r>
        <w:rPr>
          <w:lang w:val="es-CR"/>
        </w:rPr>
        <w:t>Un sitio web localizado en el servidor local de la municipalidad.</w:t>
      </w:r>
    </w:p>
    <w:p w14:paraId="336C01AC" w14:textId="77777777" w:rsidR="00BA4634" w:rsidRPr="00BA4634" w:rsidRDefault="00BA4634" w:rsidP="00BA4634">
      <w:pPr>
        <w:pStyle w:val="Prrafodelista"/>
        <w:numPr>
          <w:ilvl w:val="0"/>
          <w:numId w:val="49"/>
        </w:numPr>
        <w:rPr>
          <w:lang w:val="es-CR"/>
        </w:rPr>
      </w:pPr>
      <w:r>
        <w:rPr>
          <w:lang w:val="es-CR"/>
        </w:rPr>
        <w:t>La base de datos localiza en el servidor local de la municipalidad.</w:t>
      </w:r>
    </w:p>
    <w:p w14:paraId="578F079A" w14:textId="77777777" w:rsidR="008D51DB" w:rsidRPr="00184647" w:rsidRDefault="008D51DB" w:rsidP="00184647">
      <w:pPr>
        <w:rPr>
          <w:lang w:val="es-CR"/>
        </w:rPr>
      </w:pPr>
    </w:p>
    <w:p w14:paraId="4B1AEE03" w14:textId="77777777" w:rsidR="008D51DB" w:rsidRDefault="0088418D">
      <w:pPr>
        <w:pStyle w:val="Ttulo2"/>
        <w:rPr>
          <w:lang w:val="es-CR"/>
        </w:rPr>
      </w:pPr>
      <w:bookmarkStart w:id="15" w:name="_Toc438246379"/>
      <w:r w:rsidRPr="0088418D">
        <w:rPr>
          <w:lang w:val="es-CR"/>
        </w:rPr>
        <w:t xml:space="preserve">Paquetes de diseño arquitectónicamente </w:t>
      </w:r>
      <w:r w:rsidR="00A2270D" w:rsidRPr="0088418D">
        <w:rPr>
          <w:lang w:val="es-CR"/>
        </w:rPr>
        <w:t>significativos</w:t>
      </w:r>
      <w:bookmarkEnd w:id="15"/>
    </w:p>
    <w:p w14:paraId="22DD6E3A" w14:textId="77777777" w:rsidR="00A87F42" w:rsidRDefault="00A87F42" w:rsidP="00A87F42">
      <w:pPr>
        <w:rPr>
          <w:lang w:val="es-CR"/>
        </w:rPr>
      </w:pPr>
    </w:p>
    <w:p w14:paraId="745AC86C" w14:textId="77777777" w:rsidR="00A87F42" w:rsidRDefault="00A87F42" w:rsidP="00A87F42">
      <w:pPr>
        <w:rPr>
          <w:lang w:val="es-CR"/>
        </w:rPr>
      </w:pPr>
    </w:p>
    <w:p w14:paraId="38CCEFAC" w14:textId="77777777" w:rsidR="00A87F42" w:rsidRDefault="00A87F42" w:rsidP="00A87F42">
      <w:pPr>
        <w:rPr>
          <w:lang w:val="es-CR"/>
        </w:rPr>
      </w:pPr>
    </w:p>
    <w:p w14:paraId="38ABB024" w14:textId="77777777" w:rsidR="00A87F42" w:rsidRPr="00A87F42" w:rsidRDefault="00A87F42" w:rsidP="00A87F42">
      <w:pPr>
        <w:rPr>
          <w:lang w:val="es-CR"/>
        </w:rPr>
      </w:pPr>
      <w:r>
        <w:rPr>
          <w:noProof/>
          <w:lang w:val="es-CR" w:eastAsia="es-CR"/>
        </w:rPr>
        <w:lastRenderedPageBreak/>
        <w:drawing>
          <wp:inline distT="0" distB="0" distL="0" distR="0" wp14:anchorId="5C02B0BB" wp14:editId="07777777">
            <wp:extent cx="5943600" cy="6190607"/>
            <wp:effectExtent l="0" t="0" r="0" b="0"/>
            <wp:docPr id="3" name="Imagen 3" descr="C:\Users\sofia\AppData\Local\Microsoft\Windows\INetCacheContent.Word\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ia\AppData\Local\Microsoft\Windows\INetCacheContent.Word\Paque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90607"/>
                    </a:xfrm>
                    <a:prstGeom prst="rect">
                      <a:avLst/>
                    </a:prstGeom>
                    <a:noFill/>
                    <a:ln>
                      <a:noFill/>
                    </a:ln>
                  </pic:spPr>
                </pic:pic>
              </a:graphicData>
            </a:graphic>
          </wp:inline>
        </w:drawing>
      </w:r>
    </w:p>
    <w:p w14:paraId="4052763B" w14:textId="77777777" w:rsidR="00C72641" w:rsidRPr="0088418D" w:rsidRDefault="00C72641" w:rsidP="00C72641">
      <w:pPr>
        <w:rPr>
          <w:lang w:val="es-CR"/>
        </w:rPr>
      </w:pPr>
    </w:p>
    <w:p w14:paraId="3195B387" w14:textId="77777777" w:rsidR="00C72641" w:rsidRPr="0088418D" w:rsidRDefault="00C72641" w:rsidP="00C72641">
      <w:pPr>
        <w:rPr>
          <w:lang w:val="es-CR"/>
        </w:rPr>
      </w:pPr>
    </w:p>
    <w:p w14:paraId="327396CB" w14:textId="77777777" w:rsidR="00C72641" w:rsidRPr="0088418D" w:rsidRDefault="00C72641" w:rsidP="00C72641">
      <w:pPr>
        <w:rPr>
          <w:lang w:val="es-CR"/>
        </w:rPr>
      </w:pPr>
    </w:p>
    <w:p w14:paraId="00C37C96" w14:textId="77777777" w:rsidR="00C72641" w:rsidRPr="0088418D" w:rsidRDefault="00C72641" w:rsidP="00C72641">
      <w:pPr>
        <w:rPr>
          <w:lang w:val="es-CR"/>
        </w:rPr>
      </w:pPr>
    </w:p>
    <w:p w14:paraId="6C2B12CD" w14:textId="77777777" w:rsidR="00C72641" w:rsidRPr="0088418D" w:rsidRDefault="00C72641" w:rsidP="00C72641">
      <w:pPr>
        <w:rPr>
          <w:lang w:val="es-CR"/>
        </w:rPr>
      </w:pPr>
    </w:p>
    <w:p w14:paraId="54730652" w14:textId="77777777" w:rsidR="00C72641" w:rsidRPr="0088418D" w:rsidRDefault="00C72641" w:rsidP="00C72641">
      <w:pPr>
        <w:rPr>
          <w:lang w:val="es-CR"/>
        </w:rPr>
      </w:pPr>
    </w:p>
    <w:p w14:paraId="53220320" w14:textId="77777777" w:rsidR="00C72641" w:rsidRPr="0088418D" w:rsidRDefault="00C72641" w:rsidP="00C72641">
      <w:pPr>
        <w:rPr>
          <w:lang w:val="es-CR"/>
        </w:rPr>
      </w:pPr>
    </w:p>
    <w:p w14:paraId="7A539814" w14:textId="77777777" w:rsidR="00C72641" w:rsidRPr="0088418D" w:rsidRDefault="00C72641" w:rsidP="00C72641">
      <w:pPr>
        <w:rPr>
          <w:lang w:val="es-CR"/>
        </w:rPr>
      </w:pPr>
    </w:p>
    <w:p w14:paraId="17A4DF5C" w14:textId="77777777" w:rsidR="00C72641" w:rsidRDefault="00C72641" w:rsidP="00C72641">
      <w:pPr>
        <w:rPr>
          <w:lang w:val="es-CR"/>
        </w:rPr>
      </w:pPr>
    </w:p>
    <w:p w14:paraId="3A69D617" w14:textId="77777777" w:rsidR="00BA4634" w:rsidRDefault="00BA4634" w:rsidP="00C72641">
      <w:pPr>
        <w:rPr>
          <w:lang w:val="es-CR"/>
        </w:rPr>
      </w:pPr>
    </w:p>
    <w:p w14:paraId="2E5CAB39" w14:textId="77777777" w:rsidR="00BA4634" w:rsidRDefault="00BA4634" w:rsidP="00C72641">
      <w:pPr>
        <w:rPr>
          <w:lang w:val="es-CR"/>
        </w:rPr>
      </w:pPr>
    </w:p>
    <w:p w14:paraId="48FC5486" w14:textId="77777777" w:rsidR="00B24DB7" w:rsidRDefault="00384B14" w:rsidP="00B24DB7">
      <w:pPr>
        <w:pStyle w:val="Prrafodelista"/>
        <w:numPr>
          <w:ilvl w:val="0"/>
          <w:numId w:val="31"/>
        </w:numPr>
        <w:rPr>
          <w:lang w:val="es-CR"/>
        </w:rPr>
      </w:pPr>
      <w:r w:rsidRPr="00384B14">
        <w:rPr>
          <w:lang w:val="es-CR"/>
        </w:rPr>
        <w:lastRenderedPageBreak/>
        <w:t>C</w:t>
      </w:r>
      <w:r w:rsidR="00A87F42">
        <w:rPr>
          <w:lang w:val="es-CR"/>
        </w:rPr>
        <w:t>apa de visualización: El paquete ilustra la interfaz gráfica con que se relaciona el usuario. La GUI gráfica es usada solamente por el rol de plataformistas,</w:t>
      </w:r>
    </w:p>
    <w:p w14:paraId="50DCD88B" w14:textId="77777777" w:rsidR="002A091D" w:rsidRDefault="00A87F42" w:rsidP="00B24DB7">
      <w:pPr>
        <w:pStyle w:val="Prrafodelista"/>
        <w:numPr>
          <w:ilvl w:val="0"/>
          <w:numId w:val="31"/>
        </w:numPr>
        <w:rPr>
          <w:lang w:val="es-CR"/>
        </w:rPr>
      </w:pPr>
      <w:r>
        <w:rPr>
          <w:lang w:val="es-CR"/>
        </w:rPr>
        <w:t>Capa de gestión: Este paquete es utilizado para intercambiar información con la base de datos. Tanto para el almacenamiento de registros como para la obtención de datos.</w:t>
      </w:r>
    </w:p>
    <w:p w14:paraId="35C9DEB7" w14:textId="77777777" w:rsidR="002A091D" w:rsidRPr="00584BE1" w:rsidRDefault="002A091D" w:rsidP="00B24DB7">
      <w:pPr>
        <w:pStyle w:val="Prrafodelista"/>
        <w:numPr>
          <w:ilvl w:val="0"/>
          <w:numId w:val="31"/>
        </w:numPr>
        <w:rPr>
          <w:lang w:val="es-CR"/>
        </w:rPr>
      </w:pPr>
      <w:r>
        <w:rPr>
          <w:lang w:val="es-CR"/>
        </w:rPr>
        <w:t>Capa de datos: Base de da</w:t>
      </w:r>
      <w:r w:rsidR="00A87F42">
        <w:rPr>
          <w:lang w:val="es-CR"/>
        </w:rPr>
        <w:t>tos SQL server donde se almacena los registros del sistema.</w:t>
      </w:r>
    </w:p>
    <w:p w14:paraId="34AE82BE" w14:textId="77777777" w:rsidR="008D51DB" w:rsidRPr="00B24DB7" w:rsidRDefault="0088418D">
      <w:pPr>
        <w:pStyle w:val="Ttulo2"/>
        <w:rPr>
          <w:lang w:val="es-CR"/>
        </w:rPr>
      </w:pPr>
      <w:bookmarkStart w:id="16" w:name="_Toc438246380"/>
      <w:r w:rsidRPr="00B24DB7">
        <w:rPr>
          <w:lang w:val="es-CR"/>
        </w:rPr>
        <w:t>Realizaciones de casos de uso</w:t>
      </w:r>
      <w:bookmarkEnd w:id="16"/>
    </w:p>
    <w:p w14:paraId="397B8830" w14:textId="48B02542" w:rsidR="00ED1274" w:rsidRDefault="00BF1FA2" w:rsidP="00ED1274">
      <w:pPr>
        <w:ind w:left="720"/>
        <w:rPr>
          <w:lang w:val="es-CR"/>
        </w:rPr>
      </w:pPr>
      <w:r>
        <w:rPr>
          <w:lang w:val="es-CR"/>
        </w:rPr>
        <w:t>Diagramas de Secuencias</w:t>
      </w:r>
      <w:r w:rsidR="00ED1274">
        <w:rPr>
          <w:lang w:val="es-CR"/>
        </w:rPr>
        <w:t xml:space="preserve"> del caso de uso: </w:t>
      </w:r>
      <w:r w:rsidR="00ED1274" w:rsidRPr="00ED1274">
        <w:rPr>
          <w:lang w:val="es-CR"/>
        </w:rPr>
        <w:t>Crear un nuevo ingreso de documento</w:t>
      </w:r>
    </w:p>
    <w:p w14:paraId="61D1505C" w14:textId="024B2918" w:rsidR="00ED1274" w:rsidRDefault="00ED1274" w:rsidP="00BF1FA2">
      <w:pPr>
        <w:ind w:left="720"/>
        <w:rPr>
          <w:lang w:val="es-CR"/>
        </w:rPr>
      </w:pPr>
      <w:r w:rsidRPr="00ED1274">
        <w:rPr>
          <w:noProof/>
          <w:lang w:val="es-CR" w:eastAsia="es-CR"/>
        </w:rPr>
        <w:drawing>
          <wp:inline distT="0" distB="0" distL="0" distR="0" wp14:anchorId="38FC12EE" wp14:editId="12635D23">
            <wp:extent cx="5724524" cy="3028950"/>
            <wp:effectExtent l="0" t="0" r="0" b="0"/>
            <wp:docPr id="1" name="Imagen 1" descr="C:\Users\Yasiell\Documents\Verano2016\Proyecto\Registrar Ingreso Doc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iell\Documents\Verano2016\Proyecto\Registrar Ingreso Document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679" b="33127"/>
                    <a:stretch/>
                  </pic:blipFill>
                  <pic:spPr bwMode="auto">
                    <a:xfrm>
                      <a:off x="0" y="0"/>
                      <a:ext cx="5724957" cy="3029179"/>
                    </a:xfrm>
                    <a:prstGeom prst="rect">
                      <a:avLst/>
                    </a:prstGeom>
                    <a:noFill/>
                    <a:ln>
                      <a:noFill/>
                    </a:ln>
                    <a:extLst>
                      <a:ext uri="{53640926-AAD7-44D8-BBD7-CCE9431645EC}">
                        <a14:shadowObscured xmlns:a14="http://schemas.microsoft.com/office/drawing/2010/main"/>
                      </a:ext>
                    </a:extLst>
                  </pic:spPr>
                </pic:pic>
              </a:graphicData>
            </a:graphic>
          </wp:inline>
        </w:drawing>
      </w:r>
    </w:p>
    <w:p w14:paraId="18742BCD" w14:textId="144568AA" w:rsidR="00ED1274" w:rsidRDefault="00ED1274" w:rsidP="00BF1FA2">
      <w:pPr>
        <w:ind w:left="720"/>
        <w:rPr>
          <w:lang w:val="es-CR"/>
        </w:rPr>
      </w:pPr>
    </w:p>
    <w:p w14:paraId="05F80694" w14:textId="77777777" w:rsidR="00ED1274" w:rsidRDefault="00ED1274" w:rsidP="00ED1274">
      <w:pPr>
        <w:ind w:left="720"/>
        <w:rPr>
          <w:lang w:val="es-CR"/>
        </w:rPr>
      </w:pPr>
    </w:p>
    <w:p w14:paraId="45CD0126" w14:textId="780C2BC4" w:rsidR="00ED1274" w:rsidRDefault="00ED1274" w:rsidP="00ED1274">
      <w:pPr>
        <w:ind w:left="720"/>
        <w:rPr>
          <w:lang w:val="es-CR"/>
        </w:rPr>
      </w:pPr>
      <w:r>
        <w:rPr>
          <w:lang w:val="es-CR"/>
        </w:rPr>
        <w:t xml:space="preserve">Diagramas de Secuencias del caso de uso: </w:t>
      </w:r>
      <w:r>
        <w:rPr>
          <w:lang w:val="es-CR"/>
        </w:rPr>
        <w:t>Editar Trámite</w:t>
      </w:r>
    </w:p>
    <w:p w14:paraId="47B503C7" w14:textId="46CA368A" w:rsidR="00ED1274" w:rsidRDefault="00ED1274" w:rsidP="00BF1FA2">
      <w:pPr>
        <w:ind w:left="720"/>
        <w:rPr>
          <w:lang w:val="es-CR"/>
        </w:rPr>
      </w:pPr>
      <w:r w:rsidRPr="00ED1274">
        <w:rPr>
          <w:noProof/>
          <w:lang w:val="es-CR" w:eastAsia="es-CR"/>
        </w:rPr>
        <w:drawing>
          <wp:inline distT="0" distB="0" distL="0" distR="0" wp14:anchorId="256686B7" wp14:editId="0AA6B961">
            <wp:extent cx="5734050" cy="2857500"/>
            <wp:effectExtent l="0" t="0" r="0" b="0"/>
            <wp:docPr id="5" name="Imagen 5" descr="C:\Users\Yasiell\Documents\Verano2016\Proyecto\Editar Trám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iell\Documents\Verano2016\Proyecto\Editar Trámi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514" b="44451"/>
                    <a:stretch/>
                  </pic:blipFill>
                  <pic:spPr bwMode="auto">
                    <a:xfrm>
                      <a:off x="0" y="0"/>
                      <a:ext cx="5734712" cy="2857830"/>
                    </a:xfrm>
                    <a:prstGeom prst="rect">
                      <a:avLst/>
                    </a:prstGeom>
                    <a:noFill/>
                    <a:ln>
                      <a:noFill/>
                    </a:ln>
                    <a:extLst>
                      <a:ext uri="{53640926-AAD7-44D8-BBD7-CCE9431645EC}">
                        <a14:shadowObscured xmlns:a14="http://schemas.microsoft.com/office/drawing/2010/main"/>
                      </a:ext>
                    </a:extLst>
                  </pic:spPr>
                </pic:pic>
              </a:graphicData>
            </a:graphic>
          </wp:inline>
        </w:drawing>
      </w:r>
    </w:p>
    <w:p w14:paraId="569B31A9" w14:textId="386C7329" w:rsidR="00ED1274" w:rsidRDefault="00ED1274" w:rsidP="00BF1FA2">
      <w:pPr>
        <w:ind w:left="720"/>
        <w:rPr>
          <w:lang w:val="es-CR"/>
        </w:rPr>
      </w:pPr>
    </w:p>
    <w:p w14:paraId="338AC6A2" w14:textId="0ACA85D1" w:rsidR="00ED1274" w:rsidRDefault="00ED1274" w:rsidP="00BF1FA2">
      <w:pPr>
        <w:ind w:left="720"/>
        <w:rPr>
          <w:lang w:val="es-CR"/>
        </w:rPr>
      </w:pPr>
    </w:p>
    <w:p w14:paraId="167C48EB" w14:textId="4C6FE653" w:rsidR="00ED1274" w:rsidRDefault="00ED1274" w:rsidP="00BF1FA2">
      <w:pPr>
        <w:ind w:left="720"/>
        <w:rPr>
          <w:lang w:val="es-CR"/>
        </w:rPr>
      </w:pPr>
    </w:p>
    <w:p w14:paraId="2C50769B" w14:textId="51AFD07C" w:rsidR="00BF1FA2" w:rsidRPr="00B24DB7" w:rsidRDefault="00ED1274" w:rsidP="00ED1274">
      <w:pPr>
        <w:ind w:left="720"/>
        <w:rPr>
          <w:lang w:val="es-CR"/>
        </w:rPr>
      </w:pPr>
      <w:r>
        <w:rPr>
          <w:lang w:val="es-CR"/>
        </w:rPr>
        <w:lastRenderedPageBreak/>
        <w:t xml:space="preserve">Diagramas de Secuencias del caso de uso: </w:t>
      </w:r>
      <w:r w:rsidRPr="00ED1274">
        <w:rPr>
          <w:lang w:val="es-CR"/>
        </w:rPr>
        <w:t>Filtrar notificaciones por fecha</w:t>
      </w:r>
    </w:p>
    <w:p w14:paraId="5F5B4F44" w14:textId="3B4D6932" w:rsidR="002F5AB0" w:rsidRDefault="00ED1274">
      <w:pPr>
        <w:pStyle w:val="InfoBlue"/>
        <w:rPr>
          <w:lang w:val="es-CR"/>
        </w:rPr>
      </w:pPr>
      <w:r w:rsidRPr="00ED1274">
        <w:rPr>
          <w:noProof/>
          <w:lang w:val="es-CR" w:eastAsia="es-CR"/>
        </w:rPr>
        <w:drawing>
          <wp:inline distT="0" distB="0" distL="0" distR="0" wp14:anchorId="42B84D2A" wp14:editId="491B6650">
            <wp:extent cx="5800725" cy="2971667"/>
            <wp:effectExtent l="0" t="0" r="0" b="635"/>
            <wp:docPr id="6" name="Imagen 6" descr="C:\Users\Yasiell\Downloads\Nueva carpeta\CasosDeUso-Nelson\filtrar por fe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iell\Downloads\Nueva carpeta\CasosDeUso-Nelson\filtrar por fecha.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2393" b="43017"/>
                    <a:stretch/>
                  </pic:blipFill>
                  <pic:spPr bwMode="auto">
                    <a:xfrm>
                      <a:off x="0" y="0"/>
                      <a:ext cx="5801345" cy="2971985"/>
                    </a:xfrm>
                    <a:prstGeom prst="rect">
                      <a:avLst/>
                    </a:prstGeom>
                    <a:noFill/>
                    <a:ln>
                      <a:noFill/>
                    </a:ln>
                    <a:extLst>
                      <a:ext uri="{53640926-AAD7-44D8-BBD7-CCE9431645EC}">
                        <a14:shadowObscured xmlns:a14="http://schemas.microsoft.com/office/drawing/2010/main"/>
                      </a:ext>
                    </a:extLst>
                  </pic:spPr>
                </pic:pic>
              </a:graphicData>
            </a:graphic>
          </wp:inline>
        </w:drawing>
      </w:r>
    </w:p>
    <w:p w14:paraId="23C96541" w14:textId="22159ABB" w:rsidR="00ED1274" w:rsidRDefault="00ED1274" w:rsidP="00ED1274">
      <w:pPr>
        <w:pStyle w:val="Textoindependiente"/>
        <w:rPr>
          <w:lang w:val="es-CR"/>
        </w:rPr>
      </w:pPr>
    </w:p>
    <w:p w14:paraId="3B11D17B" w14:textId="42F235A4" w:rsidR="00ED1274" w:rsidRPr="00B24DB7" w:rsidRDefault="00ED1274" w:rsidP="00ED1274">
      <w:pPr>
        <w:ind w:left="720"/>
        <w:rPr>
          <w:lang w:val="es-CR"/>
        </w:rPr>
      </w:pPr>
      <w:r>
        <w:rPr>
          <w:lang w:val="es-CR"/>
        </w:rPr>
        <w:t xml:space="preserve">Diagramas de Secuencias del caso de uso: </w:t>
      </w:r>
      <w:r w:rsidRPr="00ED1274">
        <w:rPr>
          <w:lang w:val="es-CR"/>
        </w:rPr>
        <w:t>Filtrar notificaciones por plataformista</w:t>
      </w:r>
    </w:p>
    <w:p w14:paraId="36FEB657" w14:textId="3AC76D14" w:rsidR="00EF3397" w:rsidRDefault="00ED1274" w:rsidP="00EF3397">
      <w:pPr>
        <w:pStyle w:val="Textoindependiente"/>
        <w:rPr>
          <w:lang w:val="es-CR"/>
        </w:rPr>
      </w:pPr>
      <w:r w:rsidRPr="00ED1274">
        <w:rPr>
          <w:noProof/>
          <w:lang w:val="es-CR" w:eastAsia="es-CR"/>
        </w:rPr>
        <w:drawing>
          <wp:inline distT="0" distB="0" distL="0" distR="0" wp14:anchorId="2580EC41" wp14:editId="5E4DBBA4">
            <wp:extent cx="5942965" cy="3419475"/>
            <wp:effectExtent l="0" t="0" r="635" b="9525"/>
            <wp:docPr id="7" name="Imagen 7" descr="C:\Users\Yasiell\Desktop\Iteración 1-NelsonAbarca_AmandaSolano_YasiellVallejos\Diagramas\Secuencia\filtrar por plataform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iell\Desktop\Iteración 1-NelsonAbarca_AmandaSolano_YasiellVallejos\Diagramas\Secuencia\filtrar por plataformista.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34431"/>
                    <a:stretch/>
                  </pic:blipFill>
                  <pic:spPr bwMode="auto">
                    <a:xfrm>
                      <a:off x="0" y="0"/>
                      <a:ext cx="5943600" cy="3419840"/>
                    </a:xfrm>
                    <a:prstGeom prst="rect">
                      <a:avLst/>
                    </a:prstGeom>
                    <a:noFill/>
                    <a:ln>
                      <a:noFill/>
                    </a:ln>
                    <a:extLst>
                      <a:ext uri="{53640926-AAD7-44D8-BBD7-CCE9431645EC}">
                        <a14:shadowObscured xmlns:a14="http://schemas.microsoft.com/office/drawing/2010/main"/>
                      </a:ext>
                    </a:extLst>
                  </pic:spPr>
                </pic:pic>
              </a:graphicData>
            </a:graphic>
          </wp:inline>
        </w:drawing>
      </w:r>
    </w:p>
    <w:p w14:paraId="0FB05DF4" w14:textId="77777777" w:rsidR="00EF3397" w:rsidRDefault="00EF3397" w:rsidP="00EF3397">
      <w:pPr>
        <w:pStyle w:val="Textoindependiente"/>
        <w:rPr>
          <w:lang w:val="es-CR"/>
        </w:rPr>
      </w:pPr>
    </w:p>
    <w:p w14:paraId="609B1529" w14:textId="77777777" w:rsidR="00EF3397" w:rsidRDefault="00EF3397" w:rsidP="00EF3397">
      <w:pPr>
        <w:ind w:left="720"/>
        <w:rPr>
          <w:lang w:val="es-CR"/>
        </w:rPr>
      </w:pPr>
    </w:p>
    <w:p w14:paraId="62816D22" w14:textId="77777777" w:rsidR="00EF3397" w:rsidRDefault="00EF3397" w:rsidP="00EF3397">
      <w:pPr>
        <w:ind w:left="720"/>
        <w:rPr>
          <w:lang w:val="es-CR"/>
        </w:rPr>
      </w:pPr>
    </w:p>
    <w:p w14:paraId="43F424D9" w14:textId="77777777" w:rsidR="00EF3397" w:rsidRDefault="00EF3397" w:rsidP="00EF3397">
      <w:pPr>
        <w:ind w:left="720"/>
        <w:rPr>
          <w:lang w:val="es-CR"/>
        </w:rPr>
      </w:pPr>
    </w:p>
    <w:p w14:paraId="57D109EB" w14:textId="77777777" w:rsidR="00EF3397" w:rsidRDefault="00EF3397" w:rsidP="00EF3397">
      <w:pPr>
        <w:ind w:left="720"/>
        <w:rPr>
          <w:lang w:val="es-CR"/>
        </w:rPr>
      </w:pPr>
    </w:p>
    <w:p w14:paraId="5C8C7C68" w14:textId="2A6DF808" w:rsidR="00EF3397" w:rsidRDefault="00EF3397" w:rsidP="00EF3397">
      <w:pPr>
        <w:ind w:left="720"/>
        <w:rPr>
          <w:lang w:val="es-CR"/>
        </w:rPr>
      </w:pPr>
      <w:r>
        <w:rPr>
          <w:lang w:val="es-CR"/>
        </w:rPr>
        <w:lastRenderedPageBreak/>
        <w:t xml:space="preserve">Diagramas de Secuencias del caso de uso: </w:t>
      </w:r>
      <w:r w:rsidRPr="00EF3397">
        <w:rPr>
          <w:lang w:val="es-CR"/>
        </w:rPr>
        <w:t>Filtrar notificaciones por departamento</w:t>
      </w:r>
    </w:p>
    <w:p w14:paraId="23B151B3" w14:textId="70ED8483" w:rsidR="00EF3397" w:rsidRDefault="00EF3397" w:rsidP="00EF3397">
      <w:pPr>
        <w:ind w:left="720"/>
        <w:rPr>
          <w:lang w:val="es-CR"/>
        </w:rPr>
      </w:pPr>
      <w:r w:rsidRPr="00EF3397">
        <w:rPr>
          <w:noProof/>
          <w:lang w:val="es-CR" w:eastAsia="es-CR"/>
        </w:rPr>
        <w:drawing>
          <wp:inline distT="0" distB="0" distL="0" distR="0" wp14:anchorId="2236D5A2" wp14:editId="37E04AED">
            <wp:extent cx="5943230" cy="2943225"/>
            <wp:effectExtent l="0" t="0" r="635" b="0"/>
            <wp:docPr id="8" name="Imagen 8" descr="C:\Users\Yasiell\Desktop\Iteración 1-NelsonAbarca_AmandaSolano_YasiellVallejos\Diagramas\Secuencia\filtrar por depart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iell\Desktop\Iteración 1-NelsonAbarca_AmandaSolano_YasiellVallejos\Diagramas\Secuencia\filtrar por departament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43565"/>
                    <a:stretch/>
                  </pic:blipFill>
                  <pic:spPr bwMode="auto">
                    <a:xfrm>
                      <a:off x="0" y="0"/>
                      <a:ext cx="5943600" cy="2943408"/>
                    </a:xfrm>
                    <a:prstGeom prst="rect">
                      <a:avLst/>
                    </a:prstGeom>
                    <a:noFill/>
                    <a:ln>
                      <a:noFill/>
                    </a:ln>
                    <a:extLst>
                      <a:ext uri="{53640926-AAD7-44D8-BBD7-CCE9431645EC}">
                        <a14:shadowObscured xmlns:a14="http://schemas.microsoft.com/office/drawing/2010/main"/>
                      </a:ext>
                    </a:extLst>
                  </pic:spPr>
                </pic:pic>
              </a:graphicData>
            </a:graphic>
          </wp:inline>
        </w:drawing>
      </w:r>
    </w:p>
    <w:p w14:paraId="630176C5" w14:textId="7785F5F3" w:rsidR="00EF3397" w:rsidRDefault="00EF3397" w:rsidP="00EF3397">
      <w:pPr>
        <w:ind w:left="720"/>
        <w:rPr>
          <w:lang w:val="es-CR"/>
        </w:rPr>
      </w:pPr>
    </w:p>
    <w:p w14:paraId="65FA6213" w14:textId="2812F682" w:rsidR="00EF3397" w:rsidRDefault="00EF3397" w:rsidP="00EF3397">
      <w:pPr>
        <w:ind w:left="720"/>
        <w:rPr>
          <w:lang w:val="es-CR"/>
        </w:rPr>
      </w:pPr>
      <w:r>
        <w:rPr>
          <w:lang w:val="es-CR"/>
        </w:rPr>
        <w:t xml:space="preserve">Diagramas de Secuencias del caso de uso: </w:t>
      </w:r>
      <w:r w:rsidRPr="00EF3397">
        <w:rPr>
          <w:lang w:val="es-CR"/>
        </w:rPr>
        <w:t>Buscar tramites por número de seguimiento</w:t>
      </w:r>
    </w:p>
    <w:p w14:paraId="69395E98" w14:textId="77777777" w:rsidR="00EF3397" w:rsidRDefault="00EF3397" w:rsidP="00EF3397">
      <w:pPr>
        <w:ind w:left="720"/>
        <w:rPr>
          <w:lang w:val="es-CR"/>
        </w:rPr>
      </w:pPr>
    </w:p>
    <w:p w14:paraId="3A644CCE" w14:textId="2FBC40B4" w:rsidR="00EF3397" w:rsidRDefault="00EF3397" w:rsidP="00EF3397">
      <w:pPr>
        <w:ind w:left="720"/>
        <w:rPr>
          <w:lang w:val="es-CR"/>
        </w:rPr>
      </w:pPr>
      <w:r w:rsidRPr="00EF3397">
        <w:rPr>
          <w:noProof/>
          <w:lang w:val="es-CR" w:eastAsia="es-CR"/>
        </w:rPr>
        <w:drawing>
          <wp:inline distT="0" distB="0" distL="0" distR="0" wp14:anchorId="43CB5B34" wp14:editId="20F0C838">
            <wp:extent cx="5943230" cy="3000375"/>
            <wp:effectExtent l="0" t="0" r="635" b="0"/>
            <wp:docPr id="9" name="Imagen 9" descr="C:\Users\Yasiell\Desktop\Iteración 1-NelsonAbarca_AmandaSolano_YasiellVallejos\Diagramas\Secuencia\búsqueda por número de segui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siell\Desktop\Iteración 1-NelsonAbarca_AmandaSolano_YasiellVallejos\Diagramas\Secuencia\búsqueda por número de seguimiento.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42469"/>
                    <a:stretch/>
                  </pic:blipFill>
                  <pic:spPr bwMode="auto">
                    <a:xfrm>
                      <a:off x="0" y="0"/>
                      <a:ext cx="5943600" cy="3000562"/>
                    </a:xfrm>
                    <a:prstGeom prst="rect">
                      <a:avLst/>
                    </a:prstGeom>
                    <a:noFill/>
                    <a:ln>
                      <a:noFill/>
                    </a:ln>
                    <a:extLst>
                      <a:ext uri="{53640926-AAD7-44D8-BBD7-CCE9431645EC}">
                        <a14:shadowObscured xmlns:a14="http://schemas.microsoft.com/office/drawing/2010/main"/>
                      </a:ext>
                    </a:extLst>
                  </pic:spPr>
                </pic:pic>
              </a:graphicData>
            </a:graphic>
          </wp:inline>
        </w:drawing>
      </w:r>
    </w:p>
    <w:p w14:paraId="5CF136D5" w14:textId="77777777" w:rsidR="00EF3397" w:rsidRPr="00B24DB7" w:rsidRDefault="00EF3397" w:rsidP="00EF3397">
      <w:pPr>
        <w:ind w:left="720"/>
        <w:rPr>
          <w:lang w:val="es-CR"/>
        </w:rPr>
      </w:pPr>
    </w:p>
    <w:p w14:paraId="32F8AEE7" w14:textId="77777777" w:rsidR="00EF3397" w:rsidRPr="00ED1274" w:rsidRDefault="00EF3397" w:rsidP="00ED1274">
      <w:pPr>
        <w:pStyle w:val="Textoindependiente"/>
        <w:rPr>
          <w:lang w:val="es-CR"/>
        </w:rPr>
      </w:pPr>
    </w:p>
    <w:p w14:paraId="0BFFA390" w14:textId="77777777" w:rsidR="00B24DB7" w:rsidRPr="00B24DB7" w:rsidRDefault="00B24DB7" w:rsidP="00B24DB7">
      <w:pPr>
        <w:pStyle w:val="Textoindependiente"/>
        <w:rPr>
          <w:lang w:val="es-CR"/>
        </w:rPr>
      </w:pPr>
    </w:p>
    <w:p w14:paraId="52983FE8" w14:textId="77777777" w:rsidR="00B24DB7" w:rsidRPr="00B24DB7" w:rsidRDefault="00B24DB7" w:rsidP="00B24DB7">
      <w:pPr>
        <w:pStyle w:val="Textoindependiente"/>
        <w:rPr>
          <w:lang w:val="es-CR"/>
        </w:rPr>
      </w:pPr>
    </w:p>
    <w:p w14:paraId="1861C0D0" w14:textId="77777777" w:rsidR="00B24DB7" w:rsidRPr="00B24DB7" w:rsidRDefault="00B24DB7" w:rsidP="00B24DB7">
      <w:pPr>
        <w:pStyle w:val="Textoindependiente"/>
        <w:rPr>
          <w:lang w:val="es-CR"/>
        </w:rPr>
      </w:pPr>
    </w:p>
    <w:p w14:paraId="3DEEF8F9" w14:textId="77777777" w:rsidR="00B24DB7" w:rsidRPr="00B24DB7" w:rsidRDefault="00B24DB7" w:rsidP="00B24DB7">
      <w:pPr>
        <w:pStyle w:val="Textoindependiente"/>
        <w:rPr>
          <w:lang w:val="es-CR"/>
        </w:rPr>
      </w:pPr>
    </w:p>
    <w:p w14:paraId="23F468F5" w14:textId="09560BF7" w:rsidR="002F5AB0" w:rsidRPr="00A748FD" w:rsidRDefault="002F5AB0" w:rsidP="00475578">
      <w:pPr>
        <w:pStyle w:val="Textoindependiente"/>
        <w:ind w:left="0"/>
        <w:rPr>
          <w:lang w:val="es-CR"/>
        </w:rPr>
      </w:pPr>
      <w:bookmarkStart w:id="17" w:name="_GoBack"/>
      <w:bookmarkEnd w:id="17"/>
    </w:p>
    <w:p w14:paraId="1AA701A6" w14:textId="77777777" w:rsidR="008D51DB" w:rsidRDefault="0088418D">
      <w:pPr>
        <w:pStyle w:val="Ttulo1"/>
      </w:pPr>
      <w:bookmarkStart w:id="18" w:name="_Toc438246381"/>
      <w:r>
        <w:lastRenderedPageBreak/>
        <w:t>Vista de Despliegue</w:t>
      </w:r>
      <w:bookmarkEnd w:id="18"/>
    </w:p>
    <w:p w14:paraId="3BD211BC" w14:textId="77777777" w:rsidR="00972626" w:rsidRDefault="00EE00BA" w:rsidP="00972626">
      <w:pPr>
        <w:rPr>
          <w:lang w:val="es-CR"/>
        </w:rPr>
      </w:pPr>
      <w:r>
        <w:rPr>
          <w:noProof/>
          <w:lang w:val="es-CR" w:eastAsia="es-CR"/>
        </w:rPr>
        <w:drawing>
          <wp:inline distT="0" distB="0" distL="0" distR="0" wp14:anchorId="7DA222F4" wp14:editId="07777777">
            <wp:extent cx="5943600" cy="4240563"/>
            <wp:effectExtent l="0" t="0" r="0" b="0"/>
            <wp:docPr id="4" name="Imagen 4" descr="C:\Users\sofia\AppData\Local\Microsoft\Windows\INetCacheContent.Word\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fia\AppData\Local\Microsoft\Windows\INetCacheContent.Word\Despliegu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0563"/>
                    </a:xfrm>
                    <a:prstGeom prst="rect">
                      <a:avLst/>
                    </a:prstGeom>
                    <a:noFill/>
                    <a:ln>
                      <a:noFill/>
                    </a:ln>
                  </pic:spPr>
                </pic:pic>
              </a:graphicData>
            </a:graphic>
          </wp:inline>
        </w:drawing>
      </w:r>
    </w:p>
    <w:p w14:paraId="22E084DC" w14:textId="77777777" w:rsidR="00EE00BA" w:rsidRDefault="00DA6EC7" w:rsidP="00DA6EC7">
      <w:pPr>
        <w:pStyle w:val="Prrafodelista"/>
        <w:numPr>
          <w:ilvl w:val="0"/>
          <w:numId w:val="27"/>
        </w:numPr>
        <w:rPr>
          <w:lang w:val="es-CR"/>
        </w:rPr>
      </w:pPr>
      <w:r w:rsidRPr="00DA6EC7">
        <w:rPr>
          <w:b/>
          <w:lang w:val="es-CR"/>
        </w:rPr>
        <w:t>Dispositivo Móvil:</w:t>
      </w:r>
      <w:r w:rsidRPr="00DA6EC7">
        <w:rPr>
          <w:lang w:val="es-CR"/>
        </w:rPr>
        <w:t xml:space="preserve"> </w:t>
      </w:r>
      <w:r w:rsidR="00EE00BA">
        <w:rPr>
          <w:lang w:val="es-CR"/>
        </w:rPr>
        <w:t xml:space="preserve"> Medio por el cual las plataformistas pueden almacenar y consultar datos previamente cargados. Funcional en Android 4.4 en adelante.</w:t>
      </w:r>
    </w:p>
    <w:p w14:paraId="1E699F49" w14:textId="77777777" w:rsidR="00EE00BA" w:rsidRDefault="00EE00BA" w:rsidP="00DA6EC7">
      <w:pPr>
        <w:pStyle w:val="Prrafodelista"/>
        <w:numPr>
          <w:ilvl w:val="0"/>
          <w:numId w:val="27"/>
        </w:numPr>
        <w:rPr>
          <w:lang w:val="es-CR"/>
        </w:rPr>
      </w:pPr>
      <w:r>
        <w:rPr>
          <w:b/>
          <w:lang w:val="es-CR"/>
        </w:rPr>
        <w:t>Servidor:</w:t>
      </w:r>
      <w:r>
        <w:rPr>
          <w:lang w:val="es-CR"/>
        </w:rPr>
        <w:t xml:space="preserve"> Servidor principal con Windows Server donde se almacena la información de la aplicación y la plataforma web.</w:t>
      </w:r>
    </w:p>
    <w:p w14:paraId="768CF79E" w14:textId="77777777" w:rsidR="00EE00BA" w:rsidRDefault="00EE00BA" w:rsidP="00DA6EC7">
      <w:pPr>
        <w:pStyle w:val="Prrafodelista"/>
        <w:numPr>
          <w:ilvl w:val="0"/>
          <w:numId w:val="27"/>
        </w:numPr>
        <w:rPr>
          <w:lang w:val="es-CR"/>
        </w:rPr>
      </w:pPr>
      <w:r>
        <w:rPr>
          <w:b/>
          <w:lang w:val="es-CR"/>
        </w:rPr>
        <w:t>Servidor de Base de Datos:</w:t>
      </w:r>
      <w:r>
        <w:rPr>
          <w:lang w:val="es-CR"/>
        </w:rPr>
        <w:t xml:space="preserve"> La base de datos almacenada en el servidor proporciona tanto a la aplicación como a la página web las opciones para recuperar y almacenar los registros necesarios para el funcionamiento del sistema</w:t>
      </w:r>
    </w:p>
    <w:p w14:paraId="14FF7928" w14:textId="77777777" w:rsidR="008D51DB" w:rsidRPr="00EE00BA" w:rsidRDefault="00EE00BA" w:rsidP="00EE00BA">
      <w:pPr>
        <w:pStyle w:val="Prrafodelista"/>
        <w:numPr>
          <w:ilvl w:val="0"/>
          <w:numId w:val="27"/>
        </w:numPr>
        <w:rPr>
          <w:lang w:val="es-CR"/>
        </w:rPr>
      </w:pPr>
      <w:r>
        <w:rPr>
          <w:b/>
          <w:lang w:val="es-CR"/>
        </w:rPr>
        <w:t xml:space="preserve">Plataforma Web: </w:t>
      </w:r>
      <w:r>
        <w:rPr>
          <w:lang w:val="es-CR"/>
        </w:rPr>
        <w:t>Sistema donde interactúan los empleados de la municipalidad para la gestión de documentos. Es el sistema principal.</w:t>
      </w:r>
    </w:p>
    <w:p w14:paraId="2CCD4C1C" w14:textId="77777777" w:rsidR="008D51DB" w:rsidRDefault="00544FBA">
      <w:pPr>
        <w:pStyle w:val="Ttulo1"/>
      </w:pPr>
      <w:bookmarkStart w:id="19" w:name="_Toc438246382"/>
      <w:bookmarkStart w:id="20" w:name="_Toc31531921"/>
      <w:r>
        <w:t>Vista de Datos</w:t>
      </w:r>
      <w:bookmarkEnd w:id="19"/>
      <w:r w:rsidR="00582661">
        <w:t xml:space="preserve"> </w:t>
      </w:r>
      <w:bookmarkEnd w:id="20"/>
    </w:p>
    <w:p w14:paraId="6613703B" w14:textId="77777777" w:rsidR="00EE00BA" w:rsidRPr="00EE00BA" w:rsidRDefault="00EE00BA" w:rsidP="00EE00BA">
      <w:pPr>
        <w:ind w:left="720"/>
        <w:rPr>
          <w:lang w:val="es-CR"/>
        </w:rPr>
      </w:pPr>
      <w:r w:rsidRPr="00EE00BA">
        <w:rPr>
          <w:lang w:val="es-CR"/>
        </w:rPr>
        <w:t>Para almacena datos de manera persistente se utiliza</w:t>
      </w:r>
      <w:r>
        <w:rPr>
          <w:lang w:val="es-CR"/>
        </w:rPr>
        <w:t xml:space="preserve"> una base de datos almacenada en el servidor local de la Municipalidad de Alajuelita, la cual almacenara toda la información para el funcionamiento correcto de la información</w:t>
      </w:r>
    </w:p>
    <w:p w14:paraId="43A0EFEB" w14:textId="77777777" w:rsidR="00DD112B" w:rsidRPr="00DD112B" w:rsidRDefault="00DD112B" w:rsidP="00DD112B">
      <w:pPr>
        <w:rPr>
          <w:lang w:val="es-CR"/>
        </w:rPr>
      </w:pPr>
    </w:p>
    <w:p w14:paraId="02637D42" w14:textId="77777777" w:rsidR="008D51DB" w:rsidRDefault="00544FBA">
      <w:pPr>
        <w:pStyle w:val="Ttulo1"/>
      </w:pPr>
      <w:bookmarkStart w:id="21" w:name="_Toc438246383"/>
      <w:r>
        <w:t>Tamaño y Rendimiento</w:t>
      </w:r>
      <w:bookmarkEnd w:id="21"/>
      <w:r w:rsidR="00582661">
        <w:t xml:space="preserve"> </w:t>
      </w:r>
    </w:p>
    <w:p w14:paraId="0282AD99" w14:textId="623DFF05" w:rsidR="00EE00BA" w:rsidRDefault="08CD664C" w:rsidP="08CD664C">
      <w:pPr>
        <w:ind w:left="720"/>
        <w:rPr>
          <w:lang w:val="es-CR"/>
        </w:rPr>
      </w:pPr>
      <w:r w:rsidRPr="08CD664C">
        <w:rPr>
          <w:lang w:val="es-CR"/>
        </w:rPr>
        <w:t>La página web no ocupara espacio en las estaciones de trabajo de los empleados pero si en el servidor local donde estará almacenada, por otro lado el tamaño de la aplicación móvil no consumirá mucho espacio en los dispositivos, debido a que toda su información la obtendrá de la base de datos,</w:t>
      </w:r>
    </w:p>
    <w:p w14:paraId="447B0B2A" w14:textId="77777777" w:rsidR="00EE00BA" w:rsidRDefault="00EE00BA" w:rsidP="00EE00BA">
      <w:pPr>
        <w:ind w:left="720"/>
        <w:rPr>
          <w:lang w:val="es-CR"/>
        </w:rPr>
      </w:pPr>
    </w:p>
    <w:p w14:paraId="4208C139" w14:textId="77777777" w:rsidR="00EE00BA" w:rsidRPr="00EE00BA" w:rsidRDefault="00EE00BA" w:rsidP="00EE00BA">
      <w:pPr>
        <w:ind w:left="720"/>
        <w:rPr>
          <w:lang w:val="es-CR"/>
        </w:rPr>
      </w:pPr>
      <w:r>
        <w:rPr>
          <w:lang w:val="es-CR"/>
        </w:rPr>
        <w:t>Con respecto a la velocidad del sistema, dependerá del ancho de banda con que cuenta la Municipalidad y la cantidad de usuarios conectados al mismo tiempo.</w:t>
      </w:r>
    </w:p>
    <w:sectPr w:rsidR="00EE00BA" w:rsidRPr="00EE00BA">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93D94" w14:textId="77777777" w:rsidR="007071B9" w:rsidRDefault="007071B9">
      <w:pPr>
        <w:spacing w:line="240" w:lineRule="auto"/>
      </w:pPr>
      <w:r>
        <w:separator/>
      </w:r>
    </w:p>
  </w:endnote>
  <w:endnote w:type="continuationSeparator" w:id="0">
    <w:p w14:paraId="7F85AD75" w14:textId="77777777" w:rsidR="007071B9" w:rsidRDefault="007071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6055" w14:textId="77777777" w:rsidR="008D51DB" w:rsidRDefault="0058266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38A0E5" w14:textId="77777777" w:rsidR="008D51DB" w:rsidRDefault="008D51D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51DB" w14:paraId="64308A4C" w14:textId="77777777">
      <w:tc>
        <w:tcPr>
          <w:tcW w:w="3162" w:type="dxa"/>
          <w:tcBorders>
            <w:top w:val="nil"/>
            <w:left w:val="nil"/>
            <w:bottom w:val="nil"/>
            <w:right w:val="nil"/>
          </w:tcBorders>
        </w:tcPr>
        <w:p w14:paraId="7536FDB0" w14:textId="77777777" w:rsidR="008D51DB" w:rsidRDefault="008D51DB">
          <w:pPr>
            <w:ind w:right="360"/>
          </w:pPr>
        </w:p>
      </w:tc>
      <w:tc>
        <w:tcPr>
          <w:tcW w:w="3162" w:type="dxa"/>
          <w:tcBorders>
            <w:top w:val="nil"/>
            <w:left w:val="nil"/>
            <w:bottom w:val="nil"/>
            <w:right w:val="nil"/>
          </w:tcBorders>
        </w:tcPr>
        <w:p w14:paraId="45249835" w14:textId="7A8248F5" w:rsidR="008D51DB" w:rsidRDefault="00582661" w:rsidP="00366E62">
          <w:pPr>
            <w:jc w:val="center"/>
          </w:pPr>
          <w:r>
            <w:sym w:font="Symbol" w:char="F0D3"/>
          </w:r>
          <w:r w:rsidR="00366E62">
            <w:t>ITCR</w:t>
          </w:r>
          <w:r>
            <w:t xml:space="preserve">, </w:t>
          </w:r>
          <w:r>
            <w:fldChar w:fldCharType="begin"/>
          </w:r>
          <w:r>
            <w:instrText xml:space="preserve"> DATE \@ "yyyy" </w:instrText>
          </w:r>
          <w:r>
            <w:fldChar w:fldCharType="separate"/>
          </w:r>
          <w:r w:rsidR="00ED1274">
            <w:rPr>
              <w:noProof/>
            </w:rPr>
            <w:t>2017</w:t>
          </w:r>
          <w:r>
            <w:fldChar w:fldCharType="end"/>
          </w:r>
        </w:p>
      </w:tc>
      <w:tc>
        <w:tcPr>
          <w:tcW w:w="3162" w:type="dxa"/>
          <w:tcBorders>
            <w:top w:val="nil"/>
            <w:left w:val="nil"/>
            <w:bottom w:val="nil"/>
            <w:right w:val="nil"/>
          </w:tcBorders>
        </w:tcPr>
        <w:p w14:paraId="6003981E" w14:textId="6C15E069" w:rsidR="008D51DB" w:rsidRDefault="0058266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A6013">
            <w:rPr>
              <w:rStyle w:val="Nmerodepgina"/>
              <w:noProof/>
            </w:rPr>
            <w:t>9</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A6013">
            <w:rPr>
              <w:rStyle w:val="Nmerodepgina"/>
              <w:noProof/>
            </w:rPr>
            <w:t>10</w:t>
          </w:r>
          <w:r>
            <w:rPr>
              <w:rStyle w:val="Nmerodepgina"/>
            </w:rPr>
            <w:fldChar w:fldCharType="end"/>
          </w:r>
        </w:p>
      </w:tc>
    </w:tr>
  </w:tbl>
  <w:p w14:paraId="263911FB" w14:textId="77777777" w:rsidR="008D51DB" w:rsidRDefault="008D51D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3B9B6" w14:textId="77777777" w:rsidR="008D51DB" w:rsidRDefault="008D5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B3EA5" w14:textId="77777777" w:rsidR="007071B9" w:rsidRDefault="007071B9">
      <w:pPr>
        <w:spacing w:line="240" w:lineRule="auto"/>
      </w:pPr>
      <w:r>
        <w:separator/>
      </w:r>
    </w:p>
  </w:footnote>
  <w:footnote w:type="continuationSeparator" w:id="0">
    <w:p w14:paraId="4A0422AB" w14:textId="77777777" w:rsidR="007071B9" w:rsidRDefault="007071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51DB" w14:paraId="654B32A1" w14:textId="77777777">
      <w:tc>
        <w:tcPr>
          <w:tcW w:w="6379" w:type="dxa"/>
        </w:tcPr>
        <w:p w14:paraId="4A043B16" w14:textId="77777777" w:rsidR="008D51DB" w:rsidRPr="00A748FD" w:rsidRDefault="00A748FD" w:rsidP="003C7BB8">
          <w:pPr>
            <w:rPr>
              <w:lang w:val="es-CR"/>
            </w:rPr>
          </w:pPr>
          <w:r w:rsidRPr="00A748FD">
            <w:rPr>
              <w:lang w:val="es-CR"/>
            </w:rPr>
            <w:t>Gestor de Entrada de Documentos</w:t>
          </w:r>
        </w:p>
      </w:tc>
      <w:tc>
        <w:tcPr>
          <w:tcW w:w="3179" w:type="dxa"/>
        </w:tcPr>
        <w:p w14:paraId="376BBCF2" w14:textId="77777777" w:rsidR="008D51DB" w:rsidRDefault="00582661">
          <w:pPr>
            <w:tabs>
              <w:tab w:val="left" w:pos="1135"/>
            </w:tabs>
            <w:spacing w:before="40"/>
            <w:ind w:right="68"/>
          </w:pPr>
          <w:r w:rsidRPr="00A748FD">
            <w:rPr>
              <w:lang w:val="es-CR"/>
            </w:rPr>
            <w:t xml:space="preserve">  </w:t>
          </w:r>
          <w:r>
            <w:t>Version:           &lt;1.0&gt;</w:t>
          </w:r>
        </w:p>
      </w:tc>
    </w:tr>
    <w:tr w:rsidR="008D51DB" w14:paraId="3E49E6E2" w14:textId="77777777">
      <w:tc>
        <w:tcPr>
          <w:tcW w:w="6379" w:type="dxa"/>
        </w:tcPr>
        <w:p w14:paraId="5CC509E7" w14:textId="77777777" w:rsidR="008D51DB" w:rsidRPr="003C7BB8" w:rsidRDefault="003C7BB8">
          <w:pPr>
            <w:rPr>
              <w:lang w:val="es-CR"/>
            </w:rPr>
          </w:pPr>
          <w:r w:rsidRPr="003C7BB8">
            <w:rPr>
              <w:lang w:val="es-CR"/>
            </w:rPr>
            <w:t>Documento de Arquitectura del Software</w:t>
          </w:r>
        </w:p>
      </w:tc>
      <w:tc>
        <w:tcPr>
          <w:tcW w:w="3179" w:type="dxa"/>
        </w:tcPr>
        <w:p w14:paraId="09E6C4A7" w14:textId="5B8DB295" w:rsidR="008D51DB" w:rsidRDefault="00582661" w:rsidP="00ED1274">
          <w:r w:rsidRPr="003C7BB8">
            <w:rPr>
              <w:lang w:val="es-CR"/>
            </w:rPr>
            <w:t xml:space="preserve">  </w:t>
          </w:r>
          <w:r w:rsidR="00A748FD">
            <w:t>Date:  &lt;</w:t>
          </w:r>
          <w:r w:rsidR="00ED1274">
            <w:t>30</w:t>
          </w:r>
          <w:r w:rsidR="003C7BB8">
            <w:t>/12</w:t>
          </w:r>
          <w:r>
            <w:t>/</w:t>
          </w:r>
          <w:r w:rsidR="00A748FD">
            <w:t>2016</w:t>
          </w:r>
          <w:r>
            <w:t>&gt;</w:t>
          </w:r>
        </w:p>
      </w:tc>
    </w:tr>
    <w:tr w:rsidR="008D51DB" w14:paraId="0A75CF3B" w14:textId="77777777">
      <w:tc>
        <w:tcPr>
          <w:tcW w:w="9558" w:type="dxa"/>
          <w:gridSpan w:val="2"/>
        </w:tcPr>
        <w:p w14:paraId="61EF008D" w14:textId="77777777" w:rsidR="008D51DB" w:rsidRDefault="009C75F0">
          <w:r>
            <w:t>It1-SAD</w:t>
          </w:r>
        </w:p>
      </w:tc>
    </w:tr>
  </w:tbl>
  <w:p w14:paraId="5BEE0161" w14:textId="77777777" w:rsidR="008D51DB" w:rsidRDefault="008D51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A0BB" w14:textId="77777777" w:rsidR="008D51DB" w:rsidRDefault="008D5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633C47"/>
    <w:multiLevelType w:val="hybridMultilevel"/>
    <w:tmpl w:val="55A4FFE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0B614AEB"/>
    <w:multiLevelType w:val="multilevel"/>
    <w:tmpl w:val="B3B0F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D06CB"/>
    <w:multiLevelType w:val="hybridMultilevel"/>
    <w:tmpl w:val="7486D04C"/>
    <w:lvl w:ilvl="0" w:tplc="809C811C">
      <w:start w:val="1"/>
      <w:numFmt w:val="decimal"/>
      <w:lvlText w:val="%1."/>
      <w:lvlJc w:val="left"/>
      <w:pPr>
        <w:ind w:left="180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10972DC9"/>
    <w:multiLevelType w:val="hybridMultilevel"/>
    <w:tmpl w:val="6908C1D6"/>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8" w15:restartNumberingAfterBreak="0">
    <w:nsid w:val="10BC3448"/>
    <w:multiLevelType w:val="hybridMultilevel"/>
    <w:tmpl w:val="D1C64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7A19F1"/>
    <w:multiLevelType w:val="hybridMultilevel"/>
    <w:tmpl w:val="C6A4253C"/>
    <w:lvl w:ilvl="0" w:tplc="EA3CBF20">
      <w:start w:val="1"/>
      <w:numFmt w:val="decimal"/>
      <w:lvlText w:val="%1."/>
      <w:lvlJc w:val="left"/>
      <w:pPr>
        <w:ind w:left="1080" w:hanging="360"/>
      </w:pPr>
      <w:rPr>
        <w:rFonts w:ascii="Calibri" w:hAnsi="Calibri" w:cs="Calibri" w:hint="default"/>
        <w:b/>
        <w:sz w:val="22"/>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120ED4"/>
    <w:multiLevelType w:val="hybridMultilevel"/>
    <w:tmpl w:val="90F8F046"/>
    <w:lvl w:ilvl="0" w:tplc="140A0001">
      <w:start w:val="1"/>
      <w:numFmt w:val="bullet"/>
      <w:lvlText w:val=""/>
      <w:lvlJc w:val="left"/>
      <w:pPr>
        <w:ind w:left="1440" w:hanging="360"/>
      </w:pPr>
      <w:rPr>
        <w:rFonts w:ascii="Symbol" w:hAnsi="Symbol" w:hint="default"/>
      </w:rPr>
    </w:lvl>
    <w:lvl w:ilvl="1" w:tplc="140A0003">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2" w15:restartNumberingAfterBreak="0">
    <w:nsid w:val="1C162A47"/>
    <w:multiLevelType w:val="hybridMultilevel"/>
    <w:tmpl w:val="B30452FA"/>
    <w:lvl w:ilvl="0" w:tplc="809C811C">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3" w15:restartNumberingAfterBreak="0">
    <w:nsid w:val="1CCD1EEE"/>
    <w:multiLevelType w:val="multilevel"/>
    <w:tmpl w:val="69DA6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A811CF"/>
    <w:multiLevelType w:val="hybridMultilevel"/>
    <w:tmpl w:val="C898197A"/>
    <w:lvl w:ilvl="0" w:tplc="140A000F">
      <w:start w:val="1"/>
      <w:numFmt w:val="decimal"/>
      <w:lvlText w:val="%1."/>
      <w:lvlJc w:val="left"/>
      <w:pPr>
        <w:ind w:left="1800" w:hanging="360"/>
      </w:p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E3B4926"/>
    <w:multiLevelType w:val="multilevel"/>
    <w:tmpl w:val="E578B7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D5CC1"/>
    <w:multiLevelType w:val="hybridMultilevel"/>
    <w:tmpl w:val="54F6B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CB148A"/>
    <w:multiLevelType w:val="hybridMultilevel"/>
    <w:tmpl w:val="50600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7C4144"/>
    <w:multiLevelType w:val="hybridMultilevel"/>
    <w:tmpl w:val="24AE7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A54582"/>
    <w:multiLevelType w:val="hybridMultilevel"/>
    <w:tmpl w:val="B720E6DC"/>
    <w:lvl w:ilvl="0" w:tplc="140A000F">
      <w:start w:val="1"/>
      <w:numFmt w:val="decimal"/>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27" w15:restartNumberingAfterBreak="0">
    <w:nsid w:val="48D2637B"/>
    <w:multiLevelType w:val="multilevel"/>
    <w:tmpl w:val="451EE3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1EC2311"/>
    <w:multiLevelType w:val="hybridMultilevel"/>
    <w:tmpl w:val="F0EAC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6007AAD"/>
    <w:multiLevelType w:val="multilevel"/>
    <w:tmpl w:val="2C3A0C4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A56865"/>
    <w:multiLevelType w:val="hybridMultilevel"/>
    <w:tmpl w:val="8F7C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003426"/>
    <w:multiLevelType w:val="hybridMultilevel"/>
    <w:tmpl w:val="19809408"/>
    <w:lvl w:ilvl="0" w:tplc="30C43F76">
      <w:start w:val="1"/>
      <w:numFmt w:val="decimal"/>
      <w:lvlText w:val="%1."/>
      <w:lvlJc w:val="left"/>
      <w:pPr>
        <w:ind w:left="1080" w:hanging="360"/>
      </w:pPr>
      <w:rPr>
        <w:rFonts w:ascii="Calibri" w:hAnsi="Calibri" w:cs="Calibri" w:hint="default"/>
        <w:b/>
        <w:sz w:val="22"/>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5" w15:restartNumberingAfterBreak="0">
    <w:nsid w:val="5E5D564F"/>
    <w:multiLevelType w:val="multilevel"/>
    <w:tmpl w:val="AC48E8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AB4D2C"/>
    <w:multiLevelType w:val="multilevel"/>
    <w:tmpl w:val="D1228A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8227A6"/>
    <w:multiLevelType w:val="hybridMultilevel"/>
    <w:tmpl w:val="A8D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A7127F"/>
    <w:multiLevelType w:val="hybridMultilevel"/>
    <w:tmpl w:val="6A20E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4AC34C1"/>
    <w:multiLevelType w:val="hybridMultilevel"/>
    <w:tmpl w:val="107A9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A766596"/>
    <w:multiLevelType w:val="multilevel"/>
    <w:tmpl w:val="D62A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162F84"/>
    <w:multiLevelType w:val="multilevel"/>
    <w:tmpl w:val="3EFE2B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9B1162"/>
    <w:multiLevelType w:val="hybridMultilevel"/>
    <w:tmpl w:val="317A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45"/>
  </w:num>
  <w:num w:numId="4">
    <w:abstractNumId w:val="31"/>
  </w:num>
  <w:num w:numId="5">
    <w:abstractNumId w:val="2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3"/>
  </w:num>
  <w:num w:numId="9">
    <w:abstractNumId w:val="3"/>
  </w:num>
  <w:num w:numId="10">
    <w:abstractNumId w:val="23"/>
  </w:num>
  <w:num w:numId="11">
    <w:abstractNumId w:val="20"/>
  </w:num>
  <w:num w:numId="12">
    <w:abstractNumId w:val="41"/>
  </w:num>
  <w:num w:numId="13">
    <w:abstractNumId w:val="19"/>
  </w:num>
  <w:num w:numId="14">
    <w:abstractNumId w:val="10"/>
  </w:num>
  <w:num w:numId="15">
    <w:abstractNumId w:val="40"/>
  </w:num>
  <w:num w:numId="16">
    <w:abstractNumId w:val="28"/>
  </w:num>
  <w:num w:numId="17">
    <w:abstractNumId w:val="14"/>
  </w:num>
  <w:num w:numId="18">
    <w:abstractNumId w:val="2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6"/>
  </w:num>
  <w:num w:numId="21">
    <w:abstractNumId w:val="39"/>
  </w:num>
  <w:num w:numId="22">
    <w:abstractNumId w:val="25"/>
  </w:num>
  <w:num w:numId="23">
    <w:abstractNumId w:val="22"/>
  </w:num>
  <w:num w:numId="24">
    <w:abstractNumId w:val="47"/>
  </w:num>
  <w:num w:numId="25">
    <w:abstractNumId w:val="18"/>
  </w:num>
  <w:num w:numId="26">
    <w:abstractNumId w:val="32"/>
  </w:num>
  <w:num w:numId="27">
    <w:abstractNumId w:val="37"/>
  </w:num>
  <w:num w:numId="28">
    <w:abstractNumId w:val="42"/>
  </w:num>
  <w:num w:numId="29">
    <w:abstractNumId w:val="33"/>
  </w:num>
  <w:num w:numId="30">
    <w:abstractNumId w:val="30"/>
  </w:num>
  <w:num w:numId="31">
    <w:abstractNumId w:val="8"/>
  </w:num>
  <w:num w:numId="32">
    <w:abstractNumId w:val="38"/>
  </w:num>
  <w:num w:numId="33">
    <w:abstractNumId w:val="11"/>
  </w:num>
  <w:num w:numId="34">
    <w:abstractNumId w:val="12"/>
  </w:num>
  <w:num w:numId="35">
    <w:abstractNumId w:val="6"/>
  </w:num>
  <w:num w:numId="36">
    <w:abstractNumId w:val="44"/>
  </w:num>
  <w:num w:numId="37">
    <w:abstractNumId w:val="13"/>
  </w:num>
  <w:num w:numId="38">
    <w:abstractNumId w:val="46"/>
  </w:num>
  <w:num w:numId="39">
    <w:abstractNumId w:val="36"/>
  </w:num>
  <w:num w:numId="40">
    <w:abstractNumId w:val="5"/>
  </w:num>
  <w:num w:numId="41">
    <w:abstractNumId w:val="17"/>
  </w:num>
  <w:num w:numId="42">
    <w:abstractNumId w:val="27"/>
  </w:num>
  <w:num w:numId="43">
    <w:abstractNumId w:val="35"/>
  </w:num>
  <w:num w:numId="44">
    <w:abstractNumId w:val="26"/>
  </w:num>
  <w:num w:numId="45">
    <w:abstractNumId w:val="15"/>
  </w:num>
  <w:num w:numId="46">
    <w:abstractNumId w:val="7"/>
  </w:num>
  <w:num w:numId="47">
    <w:abstractNumId w:val="9"/>
  </w:num>
  <w:num w:numId="48">
    <w:abstractNumId w:val="3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B8"/>
    <w:rsid w:val="000735E2"/>
    <w:rsid w:val="000A4C84"/>
    <w:rsid w:val="000A6013"/>
    <w:rsid w:val="000B5227"/>
    <w:rsid w:val="000D33B3"/>
    <w:rsid w:val="000F4745"/>
    <w:rsid w:val="00156D70"/>
    <w:rsid w:val="0015720F"/>
    <w:rsid w:val="00184647"/>
    <w:rsid w:val="0019772D"/>
    <w:rsid w:val="00223621"/>
    <w:rsid w:val="002948F8"/>
    <w:rsid w:val="002A091D"/>
    <w:rsid w:val="002B12CD"/>
    <w:rsid w:val="002D3180"/>
    <w:rsid w:val="002D65F2"/>
    <w:rsid w:val="002F5AB0"/>
    <w:rsid w:val="00307DA1"/>
    <w:rsid w:val="00322598"/>
    <w:rsid w:val="0033462A"/>
    <w:rsid w:val="00341F08"/>
    <w:rsid w:val="00345937"/>
    <w:rsid w:val="00366E62"/>
    <w:rsid w:val="00384B14"/>
    <w:rsid w:val="003C15F8"/>
    <w:rsid w:val="003C7BB8"/>
    <w:rsid w:val="003E6DB6"/>
    <w:rsid w:val="00475578"/>
    <w:rsid w:val="004B5B37"/>
    <w:rsid w:val="004C6811"/>
    <w:rsid w:val="00517034"/>
    <w:rsid w:val="005320F4"/>
    <w:rsid w:val="0053635C"/>
    <w:rsid w:val="00544FBA"/>
    <w:rsid w:val="00582661"/>
    <w:rsid w:val="00584BE1"/>
    <w:rsid w:val="005A5707"/>
    <w:rsid w:val="00660807"/>
    <w:rsid w:val="00691C7A"/>
    <w:rsid w:val="006A0E22"/>
    <w:rsid w:val="006B5417"/>
    <w:rsid w:val="006F2AB6"/>
    <w:rsid w:val="007071B9"/>
    <w:rsid w:val="007257DE"/>
    <w:rsid w:val="00743ED9"/>
    <w:rsid w:val="00750C1C"/>
    <w:rsid w:val="007613C6"/>
    <w:rsid w:val="00784796"/>
    <w:rsid w:val="007D5A8D"/>
    <w:rsid w:val="0080645F"/>
    <w:rsid w:val="0088418D"/>
    <w:rsid w:val="008D51DB"/>
    <w:rsid w:val="008F1AC3"/>
    <w:rsid w:val="00922C37"/>
    <w:rsid w:val="00967829"/>
    <w:rsid w:val="00972626"/>
    <w:rsid w:val="0098783F"/>
    <w:rsid w:val="009B1D95"/>
    <w:rsid w:val="009C75F0"/>
    <w:rsid w:val="00A012A4"/>
    <w:rsid w:val="00A07012"/>
    <w:rsid w:val="00A2270D"/>
    <w:rsid w:val="00A336C3"/>
    <w:rsid w:val="00A42B1F"/>
    <w:rsid w:val="00A52BB2"/>
    <w:rsid w:val="00A748FD"/>
    <w:rsid w:val="00A87F42"/>
    <w:rsid w:val="00A971AF"/>
    <w:rsid w:val="00AD187B"/>
    <w:rsid w:val="00AD4B02"/>
    <w:rsid w:val="00B24DB7"/>
    <w:rsid w:val="00B306CE"/>
    <w:rsid w:val="00B40135"/>
    <w:rsid w:val="00B61334"/>
    <w:rsid w:val="00B7035A"/>
    <w:rsid w:val="00B718F3"/>
    <w:rsid w:val="00BA4634"/>
    <w:rsid w:val="00BE7205"/>
    <w:rsid w:val="00BF1FA2"/>
    <w:rsid w:val="00C70B86"/>
    <w:rsid w:val="00C72641"/>
    <w:rsid w:val="00C8392C"/>
    <w:rsid w:val="00C94D93"/>
    <w:rsid w:val="00CB137D"/>
    <w:rsid w:val="00CB3BA3"/>
    <w:rsid w:val="00CD697E"/>
    <w:rsid w:val="00D443C6"/>
    <w:rsid w:val="00DA6EC7"/>
    <w:rsid w:val="00DD0643"/>
    <w:rsid w:val="00DD112B"/>
    <w:rsid w:val="00DF49E6"/>
    <w:rsid w:val="00E011E2"/>
    <w:rsid w:val="00E24B38"/>
    <w:rsid w:val="00E4430A"/>
    <w:rsid w:val="00E65841"/>
    <w:rsid w:val="00E90EC0"/>
    <w:rsid w:val="00E96A62"/>
    <w:rsid w:val="00ED1274"/>
    <w:rsid w:val="00EE00BA"/>
    <w:rsid w:val="00EF3397"/>
    <w:rsid w:val="00F07E9C"/>
    <w:rsid w:val="00F23D80"/>
    <w:rsid w:val="08C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2140D"/>
  <w15:chartTrackingRefBased/>
  <w15:docId w15:val="{C2F782C4-9D44-42B2-8CEE-C843B914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uiPriority w:val="99"/>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34"/>
    <w:qFormat/>
    <w:rsid w:val="000A4C84"/>
    <w:pPr>
      <w:ind w:left="720"/>
      <w:contextualSpacing/>
    </w:pPr>
  </w:style>
  <w:style w:type="paragraph" w:styleId="TtuloTDC">
    <w:name w:val="TOC Heading"/>
    <w:basedOn w:val="Ttulo1"/>
    <w:next w:val="Normal"/>
    <w:uiPriority w:val="39"/>
    <w:unhideWhenUsed/>
    <w:qFormat/>
    <w:rsid w:val="00DD112B"/>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paragraph">
    <w:name w:val="paragraph"/>
    <w:basedOn w:val="Normal"/>
    <w:rsid w:val="00BF1FA2"/>
    <w:pPr>
      <w:widowControl/>
      <w:spacing w:before="100" w:beforeAutospacing="1" w:after="100" w:afterAutospacing="1" w:line="240" w:lineRule="auto"/>
    </w:pPr>
    <w:rPr>
      <w:sz w:val="24"/>
      <w:szCs w:val="24"/>
      <w:lang w:val="es-CR" w:eastAsia="es-CR"/>
    </w:rPr>
  </w:style>
  <w:style w:type="character" w:customStyle="1" w:styleId="normaltextrun">
    <w:name w:val="normaltextrun"/>
    <w:basedOn w:val="Fuentedeprrafopredeter"/>
    <w:rsid w:val="00BF1FA2"/>
  </w:style>
  <w:style w:type="character" w:customStyle="1" w:styleId="eop">
    <w:name w:val="eop"/>
    <w:basedOn w:val="Fuentedeprrafopredeter"/>
    <w:rsid w:val="00BF1FA2"/>
  </w:style>
  <w:style w:type="character" w:customStyle="1" w:styleId="apple-converted-space">
    <w:name w:val="apple-converted-space"/>
    <w:basedOn w:val="Fuentedeprrafopredeter"/>
    <w:rsid w:val="00BF1FA2"/>
  </w:style>
  <w:style w:type="character" w:customStyle="1" w:styleId="spellingerror">
    <w:name w:val="spellingerror"/>
    <w:basedOn w:val="Fuentedeprrafopredeter"/>
    <w:rsid w:val="00BF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103487">
      <w:bodyDiv w:val="1"/>
      <w:marLeft w:val="0"/>
      <w:marRight w:val="0"/>
      <w:marTop w:val="0"/>
      <w:marBottom w:val="0"/>
      <w:divBdr>
        <w:top w:val="none" w:sz="0" w:space="0" w:color="auto"/>
        <w:left w:val="none" w:sz="0" w:space="0" w:color="auto"/>
        <w:bottom w:val="none" w:sz="0" w:space="0" w:color="auto"/>
        <w:right w:val="none" w:sz="0" w:space="0" w:color="auto"/>
      </w:divBdr>
    </w:div>
    <w:div w:id="82713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ownloads\4-SAD-Doc_Arquitectura_Softwar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A56273"/>
    <w:rsid w:val="00A5627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C4B99-A1A7-4CA6-938A-68E1DAF9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4-SAD-Doc_Arquitectura_Software.dot</Template>
  <TotalTime>0</TotalTime>
  <Pages>10</Pages>
  <Words>1317</Words>
  <Characters>7246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Franco Solís</dc:creator>
  <cp:keywords/>
  <dc:description/>
  <cp:lastModifiedBy>Yasiell Vallejos G�mez</cp:lastModifiedBy>
  <cp:revision>2</cp:revision>
  <cp:lastPrinted>2015-12-18T12:28:00Z</cp:lastPrinted>
  <dcterms:created xsi:type="dcterms:W3CDTF">2017-01-07T04:44:00Z</dcterms:created>
  <dcterms:modified xsi:type="dcterms:W3CDTF">2017-01-07T04:44:00Z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